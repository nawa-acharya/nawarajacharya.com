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B3" w:rsidRPr="00F465E0" w:rsidRDefault="008E198D" w:rsidP="00DB0BBD">
      <w:pPr>
        <w:pStyle w:val="NoSpacing"/>
        <w:jc w:val="center"/>
        <w:rPr>
          <w:rFonts w:ascii="Arial" w:hAnsi="Arial" w:cs="Arial"/>
          <w:b/>
          <w:sz w:val="26"/>
          <w:szCs w:val="26"/>
        </w:rPr>
      </w:pPr>
      <w:r w:rsidRPr="00F465E0">
        <w:rPr>
          <w:rFonts w:ascii="Arial" w:hAnsi="Arial" w:cs="Arial"/>
          <w:b/>
          <w:sz w:val="26"/>
          <w:szCs w:val="26"/>
        </w:rPr>
        <w:t>NAWA ACHARYA</w:t>
      </w:r>
    </w:p>
    <w:p w:rsidR="00C363B3" w:rsidRPr="00F465E0" w:rsidRDefault="008E198D" w:rsidP="008E198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Fairfield, Iowa</w:t>
      </w:r>
      <w:r w:rsidR="00A64F98" w:rsidRPr="00F465E0">
        <w:rPr>
          <w:rFonts w:ascii="Arial" w:hAnsi="Arial" w:cs="Arial"/>
          <w:sz w:val="20"/>
          <w:szCs w:val="20"/>
        </w:rPr>
        <w:t xml:space="preserve"> ● </w:t>
      </w:r>
      <w:r w:rsidRPr="00F465E0">
        <w:rPr>
          <w:rFonts w:ascii="Arial" w:hAnsi="Arial" w:cs="Arial"/>
          <w:sz w:val="20"/>
          <w:szCs w:val="20"/>
        </w:rPr>
        <w:t>52557</w:t>
      </w:r>
    </w:p>
    <w:p w:rsidR="008E198D" w:rsidRPr="00F465E0" w:rsidRDefault="00160C48" w:rsidP="008E198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641-225-</w:t>
      </w:r>
      <w:r w:rsidR="008E198D" w:rsidRPr="00F465E0">
        <w:rPr>
          <w:rFonts w:ascii="Arial" w:hAnsi="Arial" w:cs="Arial"/>
          <w:sz w:val="20"/>
          <w:szCs w:val="20"/>
        </w:rPr>
        <w:t xml:space="preserve">5070 ● </w:t>
      </w:r>
      <w:hyperlink r:id="rId8" w:history="1">
        <w:r w:rsidR="008E198D" w:rsidRPr="00F465E0">
          <w:rPr>
            <w:rStyle w:val="Hyperlink"/>
            <w:rFonts w:ascii="Arial" w:hAnsi="Arial" w:cs="Arial"/>
            <w:sz w:val="20"/>
            <w:szCs w:val="20"/>
          </w:rPr>
          <w:t>nawa.acharya04@gmail.com</w:t>
        </w:r>
      </w:hyperlink>
    </w:p>
    <w:p w:rsidR="008E198D" w:rsidRPr="00F465E0" w:rsidRDefault="00DB0F7B" w:rsidP="00054CE7">
      <w:pPr>
        <w:pStyle w:val="NoSpacing"/>
        <w:jc w:val="center"/>
        <w:rPr>
          <w:rFonts w:ascii="Arial" w:hAnsi="Arial" w:cs="Arial"/>
          <w:sz w:val="20"/>
          <w:szCs w:val="20"/>
        </w:rPr>
      </w:pPr>
      <w:hyperlink r:id="rId9" w:history="1">
        <w:r w:rsidR="00160C48" w:rsidRPr="00F465E0">
          <w:rPr>
            <w:rStyle w:val="Hyperlink"/>
            <w:rFonts w:ascii="Arial" w:hAnsi="Arial" w:cs="Arial"/>
            <w:sz w:val="20"/>
            <w:szCs w:val="20"/>
          </w:rPr>
          <w:t>https://np.linkedin.com/in/nawa-acharya</w:t>
        </w:r>
      </w:hyperlink>
    </w:p>
    <w:p w:rsidR="00C363B3" w:rsidRPr="00F465E0" w:rsidRDefault="008E198D" w:rsidP="00054CE7">
      <w:pPr>
        <w:pStyle w:val="NoSpacing"/>
        <w:jc w:val="center"/>
        <w:rPr>
          <w:rFonts w:ascii="Arial" w:hAnsi="Arial" w:cs="Arial"/>
          <w:b/>
          <w:sz w:val="26"/>
          <w:szCs w:val="26"/>
        </w:rPr>
      </w:pPr>
      <w:r w:rsidRPr="00F465E0">
        <w:rPr>
          <w:rFonts w:ascii="Arial" w:hAnsi="Arial" w:cs="Arial"/>
          <w:b/>
          <w:sz w:val="26"/>
          <w:szCs w:val="26"/>
        </w:rPr>
        <w:t>JAVA</w:t>
      </w:r>
      <w:r w:rsidR="0033109C" w:rsidRPr="00F465E0">
        <w:rPr>
          <w:rFonts w:ascii="Arial" w:hAnsi="Arial" w:cs="Arial"/>
          <w:b/>
          <w:sz w:val="26"/>
          <w:szCs w:val="26"/>
        </w:rPr>
        <w:t>/JEE</w:t>
      </w:r>
      <w:r w:rsidRPr="00F465E0">
        <w:rPr>
          <w:rFonts w:ascii="Arial" w:hAnsi="Arial" w:cs="Arial"/>
          <w:b/>
          <w:sz w:val="26"/>
          <w:szCs w:val="26"/>
        </w:rPr>
        <w:t xml:space="preserve"> DEVELOPER</w:t>
      </w:r>
    </w:p>
    <w:p w:rsidR="00705AC1" w:rsidRPr="00175A78" w:rsidRDefault="00705AC1" w:rsidP="007B6A9E">
      <w:pPr>
        <w:pBdr>
          <w:bottom w:val="single" w:sz="6" w:space="6" w:color="auto"/>
        </w:pBdr>
        <w:suppressAutoHyphens/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75A7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Professional Summary</w:t>
      </w:r>
    </w:p>
    <w:p w:rsidR="003D011B" w:rsidRPr="00F465E0" w:rsidRDefault="00EB0D10" w:rsidP="007B6A9E">
      <w:pPr>
        <w:pBdr>
          <w:bottom w:val="single" w:sz="6" w:space="6" w:color="auto"/>
        </w:pBd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465E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</w:t>
      </w:r>
      <w:r w:rsidR="00C33A13" w:rsidRPr="00F465E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ava/JEE</w:t>
      </w:r>
      <w:r w:rsidR="00C33A13" w:rsidRPr="00F465E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developer with 4 years of professional experience designing web and enterprise applications on education, tourism and hotel business domain with involvement on end-to-end software development. Proficient code analyst, troubleshooter and problem solver who keenly identifies software issues and bugs </w:t>
      </w:r>
      <w:r w:rsidR="00CB7177" w:rsidRPr="00F465E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ensure optimal functionality</w:t>
      </w:r>
      <w:r w:rsidR="00C33A13" w:rsidRPr="00F465E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Developed several enterprise and web applications using frameworks and design patterns while implementing RESTful web services successfully.</w:t>
      </w:r>
      <w:r w:rsidR="00C33A13" w:rsidRPr="00F465E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95CFD" w:rsidRPr="00F465E0">
        <w:rPr>
          <w:rFonts w:ascii="Arial" w:hAnsi="Arial" w:cs="Arial"/>
          <w:sz w:val="20"/>
          <w:szCs w:val="20"/>
        </w:rPr>
        <w:t>Well versed with Back e</w:t>
      </w:r>
      <w:r w:rsidR="001B14BD" w:rsidRPr="00F465E0">
        <w:rPr>
          <w:rFonts w:ascii="Arial" w:hAnsi="Arial" w:cs="Arial"/>
          <w:sz w:val="20"/>
          <w:szCs w:val="20"/>
        </w:rPr>
        <w:t xml:space="preserve">nd, Middle tier, front end and </w:t>
      </w:r>
      <w:r w:rsidR="00895CFD" w:rsidRPr="00F465E0">
        <w:rPr>
          <w:rFonts w:ascii="Arial" w:hAnsi="Arial" w:cs="Arial"/>
          <w:sz w:val="20"/>
          <w:szCs w:val="20"/>
        </w:rPr>
        <w:t xml:space="preserve">UI Development. </w:t>
      </w:r>
      <w:r w:rsidR="003D011B" w:rsidRPr="00F465E0">
        <w:rPr>
          <w:rFonts w:ascii="Arial" w:hAnsi="Arial" w:cs="Arial"/>
          <w:color w:val="000000" w:themeColor="text1"/>
          <w:sz w:val="20"/>
          <w:szCs w:val="20"/>
        </w:rPr>
        <w:t>Expertise in implementing Object oriented analysis and design and avid follower of SOLID principles.</w:t>
      </w:r>
      <w:r w:rsidR="005B6408" w:rsidRPr="00F465E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F43AE" w:rsidRPr="00F465E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Enthusiastic in fulfilling commitments, keen to learning and ability to integrate into a team seamlessly. </w:t>
      </w:r>
      <w:r w:rsidR="00876EA5">
        <w:rPr>
          <w:rFonts w:ascii="Arial" w:hAnsi="Arial" w:cs="Arial"/>
          <w:color w:val="000000" w:themeColor="text1"/>
          <w:sz w:val="20"/>
          <w:szCs w:val="20"/>
        </w:rPr>
        <w:t xml:space="preserve">Strong interpersonal and </w:t>
      </w:r>
      <w:r w:rsidR="001C3DE7" w:rsidRPr="00F465E0">
        <w:rPr>
          <w:rFonts w:ascii="Arial" w:hAnsi="Arial" w:cs="Arial"/>
          <w:color w:val="000000" w:themeColor="text1"/>
          <w:sz w:val="20"/>
          <w:szCs w:val="20"/>
        </w:rPr>
        <w:t>communication</w:t>
      </w:r>
      <w:r w:rsidR="00876EA5">
        <w:rPr>
          <w:rFonts w:ascii="Arial" w:hAnsi="Arial" w:cs="Arial"/>
          <w:color w:val="000000" w:themeColor="text1"/>
          <w:sz w:val="20"/>
          <w:szCs w:val="20"/>
        </w:rPr>
        <w:t xml:space="preserve"> skills </w:t>
      </w:r>
      <w:r w:rsidR="001C3DE7" w:rsidRPr="00F465E0">
        <w:rPr>
          <w:rFonts w:ascii="Arial" w:hAnsi="Arial" w:cs="Arial"/>
          <w:color w:val="000000" w:themeColor="text1"/>
          <w:sz w:val="20"/>
          <w:szCs w:val="20"/>
        </w:rPr>
        <w:t>and proven success to deliver the tasks in time.</w:t>
      </w:r>
    </w:p>
    <w:p w:rsidR="00B06868" w:rsidRPr="00F465E0" w:rsidRDefault="00B06868" w:rsidP="00F049C2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2F039A" w:rsidRPr="00F465E0" w:rsidRDefault="0070159D" w:rsidP="00F049C2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● Java Programming ● Enterprise Application Development ● Software Engineering ● Front-End &amp; Back-End Programming ● Web Services ● Unit Testing</w:t>
      </w:r>
      <w:r w:rsidR="00984A99" w:rsidRPr="00F465E0">
        <w:rPr>
          <w:rFonts w:ascii="Arial" w:hAnsi="Arial" w:cs="Arial"/>
          <w:sz w:val="20"/>
          <w:szCs w:val="20"/>
        </w:rPr>
        <w:t xml:space="preserve"> </w:t>
      </w:r>
      <w:r w:rsidRPr="00F465E0">
        <w:rPr>
          <w:rFonts w:ascii="Arial" w:hAnsi="Arial" w:cs="Arial"/>
          <w:sz w:val="20"/>
          <w:szCs w:val="20"/>
        </w:rPr>
        <w:t>● Troubleshooting &amp; Debugging ● Continuous Integration</w:t>
      </w:r>
    </w:p>
    <w:p w:rsidR="00BF3C88" w:rsidRPr="00AE62DF" w:rsidRDefault="00BF3C88" w:rsidP="00C363B3">
      <w:pPr>
        <w:pStyle w:val="NoSpacing"/>
        <w:jc w:val="center"/>
        <w:rPr>
          <w:rFonts w:ascii="Arial" w:hAnsi="Arial" w:cs="Arial"/>
          <w:b/>
          <w:sz w:val="12"/>
          <w:szCs w:val="12"/>
        </w:rPr>
      </w:pP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Languages: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Java, C++, C</w:t>
      </w: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Web: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HTML5, CSS3, JavaScript, jQuery, AJAX, AngularJS, X</w:t>
      </w:r>
      <w:r w:rsidR="00C10068">
        <w:rPr>
          <w:rFonts w:ascii="Arial" w:hAnsi="Arial" w:cs="Arial"/>
          <w:sz w:val="20"/>
          <w:szCs w:val="20"/>
        </w:rPr>
        <w:t>ML, JSP/Servlets, JSF, Bootstra</w:t>
      </w:r>
      <w:r w:rsidR="006F06A5">
        <w:rPr>
          <w:rFonts w:ascii="Arial" w:hAnsi="Arial" w:cs="Arial"/>
          <w:sz w:val="20"/>
          <w:szCs w:val="20"/>
        </w:rPr>
        <w:t>p</w:t>
      </w:r>
      <w:r w:rsidR="00C10068">
        <w:rPr>
          <w:rFonts w:ascii="Arial" w:hAnsi="Arial" w:cs="Arial"/>
          <w:sz w:val="20"/>
          <w:szCs w:val="20"/>
        </w:rPr>
        <w:t>, Grunt</w:t>
      </w: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Web Services: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 xml:space="preserve">RESTful, </w:t>
      </w:r>
      <w:r w:rsidR="001927B4">
        <w:rPr>
          <w:rFonts w:ascii="Arial" w:hAnsi="Arial" w:cs="Arial"/>
          <w:sz w:val="20"/>
          <w:szCs w:val="20"/>
        </w:rPr>
        <w:t xml:space="preserve">Jackson, </w:t>
      </w:r>
      <w:r w:rsidRPr="003A5431">
        <w:rPr>
          <w:rFonts w:ascii="Arial" w:hAnsi="Arial" w:cs="Arial"/>
          <w:sz w:val="20"/>
          <w:szCs w:val="20"/>
        </w:rPr>
        <w:t>SMTP</w:t>
      </w:r>
      <w:r w:rsidR="00800A6D" w:rsidRPr="003A5431">
        <w:rPr>
          <w:rFonts w:ascii="Arial" w:hAnsi="Arial" w:cs="Arial"/>
          <w:sz w:val="20"/>
          <w:szCs w:val="20"/>
        </w:rPr>
        <w:t>, JSON</w:t>
      </w: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Web/App Servers: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 xml:space="preserve">Tomcat, </w:t>
      </w:r>
      <w:proofErr w:type="spellStart"/>
      <w:r w:rsidRPr="003A5431">
        <w:rPr>
          <w:rFonts w:ascii="Arial" w:hAnsi="Arial" w:cs="Arial"/>
          <w:sz w:val="20"/>
          <w:szCs w:val="20"/>
        </w:rPr>
        <w:t>JBoss</w:t>
      </w:r>
      <w:proofErr w:type="spellEnd"/>
      <w:r w:rsidRPr="003A54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5431">
        <w:rPr>
          <w:rFonts w:ascii="Arial" w:hAnsi="Arial" w:cs="Arial"/>
          <w:sz w:val="20"/>
          <w:szCs w:val="20"/>
        </w:rPr>
        <w:t>Wildfly</w:t>
      </w:r>
      <w:proofErr w:type="spellEnd"/>
    </w:p>
    <w:p w:rsidR="0070159D" w:rsidRPr="003A5431" w:rsidRDefault="0070159D" w:rsidP="00DB3BBB">
      <w:pPr>
        <w:pStyle w:val="NoSpacing"/>
        <w:pBdr>
          <w:bottom w:val="single" w:sz="4" w:space="0" w:color="auto"/>
        </w:pBdr>
        <w:ind w:left="2160" w:hanging="2160"/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Frameworks: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Spring</w:t>
      </w:r>
      <w:r w:rsidR="006F7E7D" w:rsidRPr="003A5431">
        <w:rPr>
          <w:rFonts w:ascii="Arial" w:hAnsi="Arial" w:cs="Arial"/>
          <w:sz w:val="20"/>
          <w:szCs w:val="20"/>
        </w:rPr>
        <w:t xml:space="preserve"> </w:t>
      </w:r>
      <w:r w:rsidR="00F1718A" w:rsidRPr="003A5431">
        <w:rPr>
          <w:rFonts w:ascii="Arial" w:hAnsi="Arial" w:cs="Arial"/>
          <w:sz w:val="20"/>
          <w:szCs w:val="20"/>
        </w:rPr>
        <w:t>(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F1718A" w:rsidRPr="003A5431">
        <w:rPr>
          <w:rFonts w:ascii="Arial" w:hAnsi="Arial" w:cs="Arial"/>
          <w:sz w:val="20"/>
          <w:szCs w:val="20"/>
        </w:rPr>
        <w:t xml:space="preserve">MVC, 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F1718A" w:rsidRPr="003A5431">
        <w:rPr>
          <w:rFonts w:ascii="Arial" w:hAnsi="Arial" w:cs="Arial"/>
          <w:sz w:val="20"/>
          <w:szCs w:val="20"/>
        </w:rPr>
        <w:t>Web</w:t>
      </w:r>
      <w:r w:rsidR="003312A3" w:rsidRPr="003A5431">
        <w:rPr>
          <w:rFonts w:ascii="Arial" w:hAnsi="Arial" w:cs="Arial"/>
          <w:sz w:val="20"/>
          <w:szCs w:val="20"/>
        </w:rPr>
        <w:t xml:space="preserve"> </w:t>
      </w:r>
      <w:r w:rsidR="00F1718A" w:rsidRPr="003A5431">
        <w:rPr>
          <w:rFonts w:ascii="Arial" w:hAnsi="Arial" w:cs="Arial"/>
          <w:sz w:val="20"/>
          <w:szCs w:val="20"/>
        </w:rPr>
        <w:t xml:space="preserve">flow, 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F1718A" w:rsidRPr="003A5431">
        <w:rPr>
          <w:rFonts w:ascii="Arial" w:hAnsi="Arial" w:cs="Arial"/>
          <w:sz w:val="20"/>
          <w:szCs w:val="20"/>
        </w:rPr>
        <w:t xml:space="preserve">Security, 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F1718A" w:rsidRPr="003A5431">
        <w:rPr>
          <w:rFonts w:ascii="Arial" w:hAnsi="Arial" w:cs="Arial"/>
          <w:sz w:val="20"/>
          <w:szCs w:val="20"/>
        </w:rPr>
        <w:t xml:space="preserve">Oauth2, 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F1718A" w:rsidRPr="003A5431">
        <w:rPr>
          <w:rFonts w:ascii="Arial" w:hAnsi="Arial" w:cs="Arial"/>
          <w:sz w:val="20"/>
          <w:szCs w:val="20"/>
        </w:rPr>
        <w:t>AOP</w:t>
      </w:r>
      <w:r w:rsidR="00111A9C">
        <w:rPr>
          <w:rFonts w:ascii="Arial" w:hAnsi="Arial" w:cs="Arial"/>
          <w:sz w:val="20"/>
          <w:szCs w:val="20"/>
        </w:rPr>
        <w:t>)</w:t>
      </w:r>
      <w:r w:rsidR="00877CDE" w:rsidRPr="003A5431">
        <w:rPr>
          <w:rFonts w:ascii="Arial" w:hAnsi="Arial" w:cs="Arial"/>
          <w:sz w:val="20"/>
          <w:szCs w:val="20"/>
        </w:rPr>
        <w:t xml:space="preserve">, </w:t>
      </w:r>
      <w:r w:rsidR="00FA64A1" w:rsidRPr="003A5431">
        <w:rPr>
          <w:rFonts w:ascii="Arial" w:hAnsi="Arial" w:cs="Arial"/>
          <w:sz w:val="20"/>
          <w:szCs w:val="20"/>
        </w:rPr>
        <w:t xml:space="preserve">Spring </w:t>
      </w:r>
      <w:r w:rsidR="00877CDE" w:rsidRPr="003A5431">
        <w:rPr>
          <w:rFonts w:ascii="Arial" w:hAnsi="Arial" w:cs="Arial"/>
          <w:sz w:val="20"/>
          <w:szCs w:val="20"/>
        </w:rPr>
        <w:t>Boot</w:t>
      </w:r>
      <w:r w:rsidRPr="003A5431">
        <w:rPr>
          <w:rFonts w:ascii="Arial" w:hAnsi="Arial" w:cs="Arial"/>
          <w:sz w:val="20"/>
          <w:szCs w:val="20"/>
        </w:rPr>
        <w:t>, Hibernate</w:t>
      </w:r>
      <w:r w:rsidR="00C011D3" w:rsidRPr="003A543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011D3" w:rsidRPr="003A5431">
        <w:rPr>
          <w:rFonts w:ascii="Arial" w:hAnsi="Arial" w:cs="Arial"/>
          <w:sz w:val="20"/>
          <w:szCs w:val="20"/>
        </w:rPr>
        <w:t>Primef</w:t>
      </w:r>
      <w:r w:rsidR="00273456" w:rsidRPr="003A5431">
        <w:rPr>
          <w:rFonts w:ascii="Arial" w:hAnsi="Arial" w:cs="Arial"/>
          <w:sz w:val="20"/>
          <w:szCs w:val="20"/>
        </w:rPr>
        <w:t>aces</w:t>
      </w:r>
      <w:proofErr w:type="spellEnd"/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Databases:</w:t>
      </w:r>
      <w:r w:rsidR="00DB3BBB">
        <w:rPr>
          <w:rFonts w:ascii="Arial" w:hAnsi="Arial" w:cs="Arial"/>
          <w:b/>
          <w:sz w:val="20"/>
          <w:szCs w:val="20"/>
        </w:rPr>
        <w:tab/>
      </w:r>
      <w:r w:rsidR="00DB3BBB">
        <w:rPr>
          <w:rFonts w:ascii="Arial" w:hAnsi="Arial" w:cs="Arial"/>
          <w:b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MySQL, MS SQL, Oracle</w:t>
      </w: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Design Patterns: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MVC, Singleton, Proxy, Callback, Factory, Composite, Facade, Observer, Template</w:t>
      </w:r>
    </w:p>
    <w:p w:rsidR="0070159D" w:rsidRPr="003A5431" w:rsidRDefault="0070159D" w:rsidP="009B2CA4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SDLC: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Agile-Scrum, Iterative, Waterfall</w:t>
      </w:r>
    </w:p>
    <w:p w:rsidR="0070159D" w:rsidRPr="003A5431" w:rsidRDefault="0070159D" w:rsidP="009B51A6">
      <w:pPr>
        <w:pStyle w:val="NoSpacing"/>
        <w:pBdr>
          <w:bottom w:val="single" w:sz="4" w:space="0" w:color="auto"/>
        </w:pBdr>
        <w:ind w:left="2160" w:hanging="2160"/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Tools: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 xml:space="preserve">Eclipse, STS, </w:t>
      </w:r>
      <w:proofErr w:type="spellStart"/>
      <w:r w:rsidRPr="003A5431">
        <w:rPr>
          <w:rFonts w:ascii="Arial" w:hAnsi="Arial" w:cs="Arial"/>
          <w:sz w:val="20"/>
          <w:szCs w:val="20"/>
        </w:rPr>
        <w:t>Intellij</w:t>
      </w:r>
      <w:proofErr w:type="spellEnd"/>
      <w:r w:rsidR="000E33F0">
        <w:rPr>
          <w:rFonts w:ascii="Arial" w:hAnsi="Arial" w:cs="Arial"/>
          <w:sz w:val="20"/>
          <w:szCs w:val="20"/>
        </w:rPr>
        <w:t xml:space="preserve"> </w:t>
      </w:r>
      <w:r w:rsidRPr="003A5431">
        <w:rPr>
          <w:rFonts w:ascii="Arial" w:hAnsi="Arial" w:cs="Arial"/>
          <w:sz w:val="20"/>
          <w:szCs w:val="20"/>
        </w:rPr>
        <w:t xml:space="preserve">IDEA, Maven, Jenkins, Bower, Log4j, </w:t>
      </w:r>
      <w:proofErr w:type="spellStart"/>
      <w:r w:rsidRPr="003A5431">
        <w:rPr>
          <w:rFonts w:ascii="Arial" w:hAnsi="Arial" w:cs="Arial"/>
          <w:sz w:val="20"/>
          <w:szCs w:val="20"/>
        </w:rPr>
        <w:t>Git</w:t>
      </w:r>
      <w:proofErr w:type="spellEnd"/>
      <w:r w:rsidRPr="003A54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5431">
        <w:rPr>
          <w:rFonts w:ascii="Arial" w:hAnsi="Arial" w:cs="Arial"/>
          <w:sz w:val="20"/>
          <w:szCs w:val="20"/>
        </w:rPr>
        <w:t>RabbitMQ</w:t>
      </w:r>
      <w:proofErr w:type="spellEnd"/>
      <w:r w:rsidR="009F3FBA" w:rsidRPr="003A5431">
        <w:rPr>
          <w:rFonts w:ascii="Arial" w:hAnsi="Arial" w:cs="Arial"/>
          <w:sz w:val="20"/>
          <w:szCs w:val="20"/>
        </w:rPr>
        <w:t xml:space="preserve">, Junit, </w:t>
      </w:r>
      <w:proofErr w:type="spellStart"/>
      <w:r w:rsidR="009F3FBA" w:rsidRPr="003A5431">
        <w:rPr>
          <w:rFonts w:ascii="Arial" w:hAnsi="Arial" w:cs="Arial"/>
          <w:sz w:val="20"/>
          <w:szCs w:val="20"/>
        </w:rPr>
        <w:t>Mockito</w:t>
      </w:r>
      <w:proofErr w:type="spellEnd"/>
      <w:r w:rsidR="006E1085" w:rsidRPr="003A5431">
        <w:rPr>
          <w:rFonts w:ascii="Arial" w:hAnsi="Arial" w:cs="Arial"/>
          <w:sz w:val="20"/>
          <w:szCs w:val="20"/>
        </w:rPr>
        <w:t>, Jersey</w:t>
      </w:r>
      <w:r w:rsidR="009B51A6">
        <w:rPr>
          <w:rFonts w:ascii="Arial" w:hAnsi="Arial" w:cs="Arial"/>
          <w:sz w:val="20"/>
          <w:szCs w:val="20"/>
        </w:rPr>
        <w:t xml:space="preserve">, Cloud </w:t>
      </w:r>
      <w:r w:rsidR="00097159">
        <w:rPr>
          <w:rFonts w:ascii="Arial" w:hAnsi="Arial" w:cs="Arial"/>
          <w:sz w:val="20"/>
          <w:szCs w:val="20"/>
        </w:rPr>
        <w:t>Foundry</w:t>
      </w:r>
      <w:r w:rsidR="000D1355">
        <w:rPr>
          <w:rFonts w:ascii="Arial" w:hAnsi="Arial" w:cs="Arial"/>
          <w:sz w:val="20"/>
          <w:szCs w:val="20"/>
        </w:rPr>
        <w:t>, Visio, Star UML</w:t>
      </w:r>
      <w:r w:rsidR="00962660">
        <w:rPr>
          <w:rFonts w:ascii="Arial" w:hAnsi="Arial" w:cs="Arial"/>
          <w:sz w:val="20"/>
          <w:szCs w:val="20"/>
        </w:rPr>
        <w:t>, Brackets</w:t>
      </w:r>
    </w:p>
    <w:p w:rsidR="00BF3C88" w:rsidRDefault="0070159D" w:rsidP="00F049C2">
      <w:pPr>
        <w:pStyle w:val="NoSpacing"/>
        <w:pBdr>
          <w:bottom w:val="single" w:sz="4" w:space="0" w:color="auto"/>
        </w:pBdr>
        <w:rPr>
          <w:rFonts w:ascii="Arial" w:hAnsi="Arial" w:cs="Arial"/>
          <w:sz w:val="20"/>
          <w:szCs w:val="20"/>
        </w:rPr>
      </w:pPr>
      <w:r w:rsidRPr="003A5431">
        <w:rPr>
          <w:rFonts w:ascii="Arial" w:hAnsi="Arial" w:cs="Arial"/>
          <w:b/>
          <w:sz w:val="20"/>
          <w:szCs w:val="20"/>
        </w:rPr>
        <w:t>Platforms:</w:t>
      </w:r>
      <w:r w:rsidRPr="003A5431">
        <w:rPr>
          <w:rFonts w:ascii="Arial" w:hAnsi="Arial" w:cs="Arial"/>
          <w:sz w:val="20"/>
          <w:szCs w:val="20"/>
        </w:rPr>
        <w:t xml:space="preserve"> </w:t>
      </w:r>
      <w:r w:rsidR="00DB3BBB">
        <w:rPr>
          <w:rFonts w:ascii="Arial" w:hAnsi="Arial" w:cs="Arial"/>
          <w:sz w:val="20"/>
          <w:szCs w:val="20"/>
        </w:rPr>
        <w:tab/>
      </w:r>
      <w:r w:rsidR="00DB3BBB">
        <w:rPr>
          <w:rFonts w:ascii="Arial" w:hAnsi="Arial" w:cs="Arial"/>
          <w:sz w:val="20"/>
          <w:szCs w:val="20"/>
        </w:rPr>
        <w:tab/>
      </w:r>
      <w:r w:rsidRPr="003A5431">
        <w:rPr>
          <w:rFonts w:ascii="Arial" w:hAnsi="Arial" w:cs="Arial"/>
          <w:sz w:val="20"/>
          <w:szCs w:val="20"/>
        </w:rPr>
        <w:t>Windows</w:t>
      </w:r>
    </w:p>
    <w:p w:rsidR="00F049C2" w:rsidRPr="00F049C2" w:rsidRDefault="00F049C2" w:rsidP="00F049C2">
      <w:pPr>
        <w:pStyle w:val="NoSpacing"/>
        <w:pBdr>
          <w:bottom w:val="single" w:sz="4" w:space="0" w:color="auto"/>
        </w:pBdr>
        <w:rPr>
          <w:rFonts w:ascii="Arial" w:hAnsi="Arial" w:cs="Arial"/>
          <w:sz w:val="12"/>
          <w:szCs w:val="12"/>
        </w:rPr>
      </w:pPr>
    </w:p>
    <w:p w:rsidR="00F049C2" w:rsidRPr="00F049C2" w:rsidRDefault="00F049C2" w:rsidP="00F049C2">
      <w:pPr>
        <w:pStyle w:val="NoSpacing"/>
        <w:spacing w:line="360" w:lineRule="auto"/>
        <w:jc w:val="center"/>
        <w:rPr>
          <w:rFonts w:ascii="Arial" w:hAnsi="Arial" w:cs="Arial"/>
          <w:b/>
          <w:sz w:val="12"/>
          <w:szCs w:val="12"/>
        </w:rPr>
      </w:pPr>
    </w:p>
    <w:p w:rsidR="00C363B3" w:rsidRPr="00F465E0" w:rsidRDefault="00C363B3" w:rsidP="00F049C2">
      <w:pPr>
        <w:pStyle w:val="NoSpacing"/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465E0">
        <w:rPr>
          <w:rFonts w:ascii="Arial" w:hAnsi="Arial" w:cs="Arial"/>
          <w:b/>
          <w:sz w:val="26"/>
          <w:szCs w:val="26"/>
        </w:rPr>
        <w:t>PROFESSIONAL EXPERIENCE</w:t>
      </w:r>
    </w:p>
    <w:p w:rsidR="008E198D" w:rsidRPr="00905221" w:rsidRDefault="008E198D" w:rsidP="001C63AB">
      <w:pPr>
        <w:pStyle w:val="NoSpacing"/>
        <w:jc w:val="both"/>
        <w:rPr>
          <w:rFonts w:ascii="Arial" w:hAnsi="Arial" w:cs="Arial"/>
          <w:b/>
        </w:rPr>
      </w:pPr>
      <w:r w:rsidRPr="00905221">
        <w:rPr>
          <w:rFonts w:ascii="Arial" w:hAnsi="Arial" w:cs="Arial"/>
          <w:b/>
        </w:rPr>
        <w:t xml:space="preserve">RENEKTA SOLUTIONS PVT. LTD, </w:t>
      </w:r>
      <w:r w:rsidR="008F7663" w:rsidRPr="00905221">
        <w:rPr>
          <w:rFonts w:ascii="Arial" w:hAnsi="Arial" w:cs="Arial"/>
          <w:b/>
        </w:rPr>
        <w:t>Banepa</w:t>
      </w:r>
      <w:r w:rsidR="009135A4" w:rsidRPr="00905221">
        <w:rPr>
          <w:rFonts w:ascii="Arial" w:hAnsi="Arial" w:cs="Arial"/>
          <w:b/>
        </w:rPr>
        <w:t>-10</w:t>
      </w:r>
      <w:r w:rsidR="00877AEA">
        <w:rPr>
          <w:rFonts w:ascii="Arial" w:hAnsi="Arial" w:cs="Arial"/>
          <w:b/>
        </w:rPr>
        <w:t xml:space="preserve">, Nepal </w:t>
      </w:r>
      <w:r w:rsidR="00905221" w:rsidRPr="00905221">
        <w:rPr>
          <w:rFonts w:ascii="Arial" w:hAnsi="Arial" w:cs="Arial"/>
          <w:b/>
        </w:rPr>
        <w:tab/>
      </w:r>
      <w:r w:rsidR="00905221" w:rsidRPr="00905221">
        <w:rPr>
          <w:rFonts w:ascii="Arial" w:hAnsi="Arial" w:cs="Arial"/>
          <w:b/>
        </w:rPr>
        <w:tab/>
      </w:r>
      <w:r w:rsidR="00905221" w:rsidRPr="00905221">
        <w:rPr>
          <w:rFonts w:ascii="Arial" w:hAnsi="Arial" w:cs="Arial"/>
          <w:b/>
        </w:rPr>
        <w:tab/>
      </w:r>
      <w:r w:rsidR="00877AEA">
        <w:rPr>
          <w:rFonts w:ascii="Arial" w:hAnsi="Arial" w:cs="Arial"/>
          <w:b/>
        </w:rPr>
        <w:tab/>
      </w:r>
      <w:r w:rsidR="00905221" w:rsidRPr="00905221">
        <w:rPr>
          <w:rFonts w:ascii="Arial" w:hAnsi="Arial" w:cs="Arial"/>
          <w:b/>
        </w:rPr>
        <w:t xml:space="preserve">June </w:t>
      </w:r>
      <w:r w:rsidR="006B2224" w:rsidRPr="00905221">
        <w:rPr>
          <w:rFonts w:ascii="Arial" w:hAnsi="Arial" w:cs="Arial"/>
          <w:b/>
        </w:rPr>
        <w:t>2012</w:t>
      </w:r>
      <w:r w:rsidR="00905221" w:rsidRPr="00905221">
        <w:rPr>
          <w:rFonts w:ascii="Arial" w:hAnsi="Arial" w:cs="Arial"/>
          <w:b/>
        </w:rPr>
        <w:t xml:space="preserve"> </w:t>
      </w:r>
      <w:r w:rsidR="006B2224" w:rsidRPr="00905221">
        <w:rPr>
          <w:rFonts w:ascii="Arial" w:hAnsi="Arial" w:cs="Arial"/>
          <w:b/>
        </w:rPr>
        <w:t>-</w:t>
      </w:r>
      <w:r w:rsidR="00905221" w:rsidRPr="00905221">
        <w:rPr>
          <w:rFonts w:ascii="Arial" w:hAnsi="Arial" w:cs="Arial"/>
          <w:b/>
        </w:rPr>
        <w:t xml:space="preserve"> </w:t>
      </w:r>
      <w:r w:rsidR="00A249EA">
        <w:rPr>
          <w:rFonts w:ascii="Arial" w:hAnsi="Arial" w:cs="Arial"/>
          <w:b/>
        </w:rPr>
        <w:t>January</w:t>
      </w:r>
      <w:r w:rsidR="00905221" w:rsidRPr="00905221">
        <w:rPr>
          <w:rFonts w:ascii="Arial" w:hAnsi="Arial" w:cs="Arial"/>
          <w:b/>
        </w:rPr>
        <w:t xml:space="preserve"> </w:t>
      </w:r>
      <w:r w:rsidR="00A249EA">
        <w:rPr>
          <w:rFonts w:ascii="Arial" w:hAnsi="Arial" w:cs="Arial"/>
          <w:b/>
        </w:rPr>
        <w:t>2016</w:t>
      </w:r>
    </w:p>
    <w:p w:rsidR="008E198D" w:rsidRPr="00F465E0" w:rsidRDefault="008B5CDA" w:rsidP="00E56FC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Software Development</w:t>
      </w:r>
      <w:r w:rsidR="00107F4E" w:rsidRPr="00F465E0">
        <w:rPr>
          <w:rFonts w:ascii="Arial" w:hAnsi="Arial" w:cs="Arial"/>
          <w:sz w:val="20"/>
          <w:szCs w:val="20"/>
        </w:rPr>
        <w:t xml:space="preserve"> </w:t>
      </w:r>
      <w:r w:rsidR="00A0585D" w:rsidRPr="00F465E0">
        <w:rPr>
          <w:rFonts w:ascii="Arial" w:hAnsi="Arial" w:cs="Arial"/>
          <w:sz w:val="20"/>
          <w:szCs w:val="20"/>
        </w:rPr>
        <w:t>Company</w:t>
      </w:r>
      <w:r w:rsidR="00107F4E" w:rsidRPr="00F465E0">
        <w:rPr>
          <w:rFonts w:ascii="Arial" w:hAnsi="Arial" w:cs="Arial"/>
          <w:sz w:val="20"/>
          <w:szCs w:val="20"/>
        </w:rPr>
        <w:t xml:space="preserve"> specializing in development of enterprise</w:t>
      </w:r>
      <w:r w:rsidR="00F5050A" w:rsidRPr="00F465E0">
        <w:rPr>
          <w:rFonts w:ascii="Arial" w:hAnsi="Arial" w:cs="Arial"/>
          <w:sz w:val="20"/>
          <w:szCs w:val="20"/>
        </w:rPr>
        <w:t xml:space="preserve"> and web</w:t>
      </w:r>
      <w:r w:rsidR="00107F4E" w:rsidRPr="00F465E0">
        <w:rPr>
          <w:rFonts w:ascii="Arial" w:hAnsi="Arial" w:cs="Arial"/>
          <w:sz w:val="20"/>
          <w:szCs w:val="20"/>
        </w:rPr>
        <w:t xml:space="preserve"> applications.</w:t>
      </w:r>
    </w:p>
    <w:p w:rsidR="00107F4E" w:rsidRPr="00F465E0" w:rsidRDefault="00107F4E" w:rsidP="002F039A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8E198D" w:rsidRPr="003C1534" w:rsidRDefault="008E198D" w:rsidP="002F039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C1534">
        <w:rPr>
          <w:rFonts w:ascii="Arial" w:hAnsi="Arial" w:cs="Arial"/>
          <w:b/>
          <w:sz w:val="24"/>
          <w:szCs w:val="24"/>
        </w:rPr>
        <w:t>Java Developer</w:t>
      </w:r>
    </w:p>
    <w:p w:rsidR="0026231E" w:rsidRPr="0026231E" w:rsidRDefault="00684562" w:rsidP="00E74C24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26231E">
        <w:rPr>
          <w:rFonts w:ascii="Arial" w:hAnsi="Arial" w:cs="Arial"/>
          <w:sz w:val="20"/>
          <w:szCs w:val="20"/>
        </w:rPr>
        <w:t xml:space="preserve">End-to-End software development assuring quality design performing </w:t>
      </w:r>
      <w:r w:rsidRPr="0026231E">
        <w:rPr>
          <w:rFonts w:ascii="Arial" w:hAnsi="Arial" w:cs="Arial"/>
          <w:b/>
          <w:sz w:val="20"/>
          <w:szCs w:val="20"/>
        </w:rPr>
        <w:t xml:space="preserve">Test Driven </w:t>
      </w:r>
      <w:r w:rsidR="00CB1924">
        <w:rPr>
          <w:rFonts w:ascii="Arial" w:hAnsi="Arial" w:cs="Arial"/>
          <w:b/>
          <w:sz w:val="20"/>
          <w:szCs w:val="20"/>
        </w:rPr>
        <w:t>Design</w:t>
      </w:r>
    </w:p>
    <w:p w:rsidR="00684562" w:rsidRPr="0026231E" w:rsidRDefault="00684562" w:rsidP="00E74C24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26231E">
        <w:rPr>
          <w:rFonts w:ascii="Arial" w:hAnsi="Arial" w:cs="Arial"/>
          <w:sz w:val="20"/>
          <w:szCs w:val="20"/>
        </w:rPr>
        <w:t xml:space="preserve">Design and develop enterprise applications being active on </w:t>
      </w:r>
      <w:r w:rsidRPr="002044CA">
        <w:rPr>
          <w:rFonts w:ascii="Arial" w:hAnsi="Arial" w:cs="Arial"/>
          <w:b/>
          <w:sz w:val="20"/>
          <w:szCs w:val="20"/>
        </w:rPr>
        <w:t>back-end, middle-tire, front-end</w:t>
      </w:r>
      <w:r w:rsidRPr="0026231E">
        <w:rPr>
          <w:rFonts w:ascii="Arial" w:hAnsi="Arial" w:cs="Arial"/>
          <w:sz w:val="20"/>
          <w:szCs w:val="20"/>
        </w:rPr>
        <w:t xml:space="preserve"> and </w:t>
      </w:r>
      <w:r w:rsidRPr="002044CA">
        <w:rPr>
          <w:rFonts w:ascii="Arial" w:hAnsi="Arial" w:cs="Arial"/>
          <w:b/>
          <w:sz w:val="20"/>
          <w:szCs w:val="20"/>
        </w:rPr>
        <w:t>UI Development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Development of modules according to </w:t>
      </w:r>
      <w:r w:rsidRPr="0063139F">
        <w:rPr>
          <w:rFonts w:ascii="Arial" w:hAnsi="Arial" w:cs="Arial"/>
          <w:b/>
          <w:sz w:val="20"/>
          <w:szCs w:val="20"/>
        </w:rPr>
        <w:t>JEE/J2EE</w:t>
      </w:r>
      <w:r w:rsidRPr="00684562">
        <w:rPr>
          <w:rFonts w:ascii="Arial" w:hAnsi="Arial" w:cs="Arial"/>
          <w:sz w:val="20"/>
          <w:szCs w:val="20"/>
        </w:rPr>
        <w:t xml:space="preserve"> standards (Client, Web and Business-tier)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3rd party </w:t>
      </w:r>
      <w:r w:rsidRPr="00604C77">
        <w:rPr>
          <w:rFonts w:ascii="Arial" w:hAnsi="Arial" w:cs="Arial"/>
          <w:b/>
          <w:sz w:val="20"/>
          <w:szCs w:val="20"/>
        </w:rPr>
        <w:t>API</w:t>
      </w:r>
      <w:r w:rsidRPr="00684562">
        <w:rPr>
          <w:rFonts w:ascii="Arial" w:hAnsi="Arial" w:cs="Arial"/>
          <w:sz w:val="20"/>
          <w:szCs w:val="20"/>
        </w:rPr>
        <w:t xml:space="preserve"> integration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C06F3E">
        <w:rPr>
          <w:rFonts w:ascii="Arial" w:hAnsi="Arial" w:cs="Arial"/>
          <w:b/>
          <w:sz w:val="20"/>
          <w:szCs w:val="20"/>
        </w:rPr>
        <w:t>Continuous Integration</w:t>
      </w:r>
      <w:r w:rsidRPr="00684562">
        <w:rPr>
          <w:rFonts w:ascii="Arial" w:hAnsi="Arial" w:cs="Arial"/>
          <w:sz w:val="20"/>
          <w:szCs w:val="20"/>
        </w:rPr>
        <w:t xml:space="preserve"> to production with </w:t>
      </w:r>
      <w:r w:rsidRPr="0063139F">
        <w:rPr>
          <w:rFonts w:ascii="Arial" w:hAnsi="Arial" w:cs="Arial"/>
          <w:b/>
          <w:sz w:val="20"/>
          <w:szCs w:val="20"/>
        </w:rPr>
        <w:t xml:space="preserve">Maven, </w:t>
      </w:r>
      <w:proofErr w:type="spellStart"/>
      <w:r w:rsidRPr="0063139F">
        <w:rPr>
          <w:rFonts w:ascii="Arial" w:hAnsi="Arial" w:cs="Arial"/>
          <w:b/>
          <w:sz w:val="20"/>
          <w:szCs w:val="20"/>
        </w:rPr>
        <w:t>Git</w:t>
      </w:r>
      <w:proofErr w:type="spellEnd"/>
      <w:r w:rsidRPr="00684562">
        <w:rPr>
          <w:rFonts w:ascii="Arial" w:hAnsi="Arial" w:cs="Arial"/>
          <w:sz w:val="20"/>
          <w:szCs w:val="20"/>
        </w:rPr>
        <w:t xml:space="preserve"> and </w:t>
      </w:r>
      <w:r w:rsidRPr="0063139F">
        <w:rPr>
          <w:rFonts w:ascii="Arial" w:hAnsi="Arial" w:cs="Arial"/>
          <w:b/>
          <w:sz w:val="20"/>
          <w:szCs w:val="20"/>
        </w:rPr>
        <w:t>Jenkins</w:t>
      </w:r>
      <w:r w:rsidRPr="00684562">
        <w:rPr>
          <w:rFonts w:ascii="Arial" w:hAnsi="Arial" w:cs="Arial"/>
          <w:sz w:val="20"/>
          <w:szCs w:val="20"/>
        </w:rPr>
        <w:t>.</w:t>
      </w:r>
    </w:p>
    <w:p w:rsidR="00684562" w:rsidRPr="00684562" w:rsidRDefault="00C06F3E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2044CA">
        <w:rPr>
          <w:rFonts w:ascii="Arial" w:hAnsi="Arial" w:cs="Arial"/>
          <w:b/>
          <w:sz w:val="20"/>
          <w:szCs w:val="20"/>
        </w:rPr>
        <w:t>UI Development</w:t>
      </w:r>
      <w:r w:rsidR="00684562" w:rsidRPr="00684562">
        <w:rPr>
          <w:rFonts w:ascii="Arial" w:hAnsi="Arial" w:cs="Arial"/>
          <w:sz w:val="20"/>
          <w:szCs w:val="20"/>
        </w:rPr>
        <w:t xml:space="preserve"> using </w:t>
      </w:r>
      <w:r w:rsidR="00684562" w:rsidRPr="0063139F">
        <w:rPr>
          <w:rFonts w:ascii="Arial" w:hAnsi="Arial" w:cs="Arial"/>
          <w:b/>
          <w:sz w:val="20"/>
          <w:szCs w:val="20"/>
        </w:rPr>
        <w:t xml:space="preserve">HTML5, CSS3, Bootstrap, jQuery </w:t>
      </w:r>
      <w:r w:rsidR="00684562" w:rsidRPr="0063139F">
        <w:rPr>
          <w:rFonts w:ascii="Arial" w:hAnsi="Arial" w:cs="Arial"/>
          <w:sz w:val="20"/>
          <w:szCs w:val="20"/>
        </w:rPr>
        <w:t>and</w:t>
      </w:r>
      <w:r w:rsidR="00684562" w:rsidRPr="0063139F">
        <w:rPr>
          <w:rFonts w:ascii="Arial" w:hAnsi="Arial" w:cs="Arial"/>
          <w:b/>
          <w:sz w:val="20"/>
          <w:szCs w:val="20"/>
        </w:rPr>
        <w:t xml:space="preserve"> JavaScript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Server side web development using </w:t>
      </w:r>
      <w:r w:rsidRPr="0063139F">
        <w:rPr>
          <w:rFonts w:ascii="Arial" w:hAnsi="Arial" w:cs="Arial"/>
          <w:b/>
          <w:sz w:val="20"/>
          <w:szCs w:val="20"/>
        </w:rPr>
        <w:t xml:space="preserve">JSP/ Servlets </w:t>
      </w:r>
      <w:r w:rsidRPr="00684562">
        <w:rPr>
          <w:rFonts w:ascii="Arial" w:hAnsi="Arial" w:cs="Arial"/>
          <w:sz w:val="20"/>
          <w:szCs w:val="20"/>
        </w:rPr>
        <w:t xml:space="preserve">and </w:t>
      </w:r>
      <w:r w:rsidRPr="0063139F">
        <w:rPr>
          <w:rFonts w:ascii="Arial" w:hAnsi="Arial" w:cs="Arial"/>
          <w:b/>
          <w:sz w:val="20"/>
          <w:szCs w:val="20"/>
        </w:rPr>
        <w:t>JSF</w:t>
      </w:r>
      <w:r w:rsidRPr="00684562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63139F">
        <w:rPr>
          <w:rFonts w:ascii="Arial" w:hAnsi="Arial" w:cs="Arial"/>
          <w:b/>
          <w:sz w:val="20"/>
          <w:szCs w:val="20"/>
        </w:rPr>
        <w:t>Primefaces</w:t>
      </w:r>
      <w:proofErr w:type="spellEnd"/>
      <w:r w:rsidRPr="00684562">
        <w:rPr>
          <w:rFonts w:ascii="Arial" w:hAnsi="Arial" w:cs="Arial"/>
          <w:sz w:val="20"/>
          <w:szCs w:val="20"/>
        </w:rPr>
        <w:t xml:space="preserve"> framework.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Implement </w:t>
      </w:r>
      <w:r w:rsidRPr="0063139F">
        <w:rPr>
          <w:rFonts w:ascii="Arial" w:hAnsi="Arial" w:cs="Arial"/>
          <w:b/>
          <w:sz w:val="20"/>
          <w:szCs w:val="20"/>
        </w:rPr>
        <w:t>RESTful web services</w:t>
      </w:r>
      <w:r w:rsidRPr="00684562">
        <w:rPr>
          <w:rFonts w:ascii="Arial" w:hAnsi="Arial" w:cs="Arial"/>
          <w:sz w:val="20"/>
          <w:szCs w:val="20"/>
        </w:rPr>
        <w:t xml:space="preserve"> using </w:t>
      </w:r>
      <w:r w:rsidRPr="0063139F">
        <w:rPr>
          <w:rFonts w:ascii="Arial" w:hAnsi="Arial" w:cs="Arial"/>
          <w:b/>
          <w:sz w:val="20"/>
          <w:szCs w:val="20"/>
        </w:rPr>
        <w:t>AngularJS</w:t>
      </w:r>
      <w:r w:rsidRPr="00684562">
        <w:rPr>
          <w:rFonts w:ascii="Arial" w:hAnsi="Arial" w:cs="Arial"/>
          <w:sz w:val="20"/>
          <w:szCs w:val="20"/>
        </w:rPr>
        <w:t xml:space="preserve"> on front-end, </w:t>
      </w:r>
      <w:r w:rsidRPr="0063139F">
        <w:rPr>
          <w:rFonts w:ascii="Arial" w:hAnsi="Arial" w:cs="Arial"/>
          <w:b/>
          <w:sz w:val="20"/>
          <w:szCs w:val="20"/>
        </w:rPr>
        <w:t>Spring framework</w:t>
      </w:r>
      <w:r w:rsidRPr="00684562">
        <w:rPr>
          <w:rFonts w:ascii="Arial" w:hAnsi="Arial" w:cs="Arial"/>
          <w:sz w:val="20"/>
          <w:szCs w:val="20"/>
        </w:rPr>
        <w:t xml:space="preserve"> on Middle tire and integrating </w:t>
      </w:r>
      <w:r w:rsidRPr="0063139F">
        <w:rPr>
          <w:rFonts w:ascii="Arial" w:hAnsi="Arial" w:cs="Arial"/>
          <w:b/>
          <w:sz w:val="20"/>
          <w:szCs w:val="20"/>
        </w:rPr>
        <w:t>Jersey API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Provide highly authenticated and authorized applications using </w:t>
      </w:r>
      <w:r w:rsidRPr="0063139F">
        <w:rPr>
          <w:rFonts w:ascii="Arial" w:hAnsi="Arial" w:cs="Arial"/>
          <w:b/>
          <w:sz w:val="20"/>
          <w:szCs w:val="20"/>
        </w:rPr>
        <w:t>Spring Security</w:t>
      </w:r>
      <w:r w:rsidRPr="00684562">
        <w:rPr>
          <w:rFonts w:ascii="Arial" w:hAnsi="Arial" w:cs="Arial"/>
          <w:sz w:val="20"/>
          <w:szCs w:val="20"/>
        </w:rPr>
        <w:t xml:space="preserve"> and </w:t>
      </w:r>
      <w:r w:rsidRPr="0063139F">
        <w:rPr>
          <w:rFonts w:ascii="Arial" w:hAnsi="Arial" w:cs="Arial"/>
          <w:b/>
          <w:sz w:val="20"/>
          <w:szCs w:val="20"/>
        </w:rPr>
        <w:t>Spring Oauth2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Develop enterprise applications using entire </w:t>
      </w:r>
      <w:r w:rsidRPr="0063139F">
        <w:rPr>
          <w:rFonts w:ascii="Arial" w:hAnsi="Arial" w:cs="Arial"/>
          <w:b/>
          <w:sz w:val="20"/>
          <w:szCs w:val="20"/>
        </w:rPr>
        <w:t>Spring Framework</w:t>
      </w:r>
      <w:r w:rsidRPr="00684562">
        <w:rPr>
          <w:rFonts w:ascii="Arial" w:hAnsi="Arial" w:cs="Arial"/>
          <w:sz w:val="20"/>
          <w:szCs w:val="20"/>
        </w:rPr>
        <w:t xml:space="preserve"> for </w:t>
      </w:r>
      <w:r w:rsidR="00D33770" w:rsidRPr="00684562">
        <w:rPr>
          <w:rFonts w:ascii="Arial" w:hAnsi="Arial" w:cs="Arial"/>
          <w:sz w:val="20"/>
          <w:szCs w:val="20"/>
        </w:rPr>
        <w:t>middle</w:t>
      </w:r>
      <w:r w:rsidRPr="00684562">
        <w:rPr>
          <w:rFonts w:ascii="Arial" w:hAnsi="Arial" w:cs="Arial"/>
          <w:sz w:val="20"/>
          <w:szCs w:val="20"/>
        </w:rPr>
        <w:t xml:space="preserve"> tier and </w:t>
      </w:r>
      <w:r w:rsidRPr="0063139F">
        <w:rPr>
          <w:rFonts w:ascii="Arial" w:hAnsi="Arial" w:cs="Arial"/>
          <w:b/>
          <w:sz w:val="20"/>
          <w:szCs w:val="20"/>
        </w:rPr>
        <w:t>Hibernate framew</w:t>
      </w:r>
      <w:r w:rsidRPr="00684562">
        <w:rPr>
          <w:rFonts w:ascii="Arial" w:hAnsi="Arial" w:cs="Arial"/>
          <w:sz w:val="20"/>
          <w:szCs w:val="20"/>
        </w:rPr>
        <w:t xml:space="preserve">ork for </w:t>
      </w:r>
      <w:r w:rsidRPr="0063139F">
        <w:rPr>
          <w:rFonts w:ascii="Arial" w:hAnsi="Arial" w:cs="Arial"/>
          <w:b/>
          <w:sz w:val="20"/>
          <w:szCs w:val="20"/>
        </w:rPr>
        <w:t>ORM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Work on all phases of </w:t>
      </w:r>
      <w:r w:rsidRPr="0063139F">
        <w:rPr>
          <w:rFonts w:ascii="Arial" w:hAnsi="Arial" w:cs="Arial"/>
          <w:b/>
          <w:sz w:val="20"/>
          <w:szCs w:val="20"/>
        </w:rPr>
        <w:t>SDLC</w:t>
      </w:r>
      <w:r w:rsidRPr="00684562">
        <w:rPr>
          <w:rFonts w:ascii="Arial" w:hAnsi="Arial" w:cs="Arial"/>
          <w:sz w:val="20"/>
          <w:szCs w:val="20"/>
        </w:rPr>
        <w:t xml:space="preserve"> implementations including analysis, design, development, testing, maintenance and code-refactoring</w:t>
      </w:r>
    </w:p>
    <w:p w:rsidR="00684562" w:rsidRPr="0063139F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Database design of </w:t>
      </w:r>
      <w:r w:rsidRPr="0063139F">
        <w:rPr>
          <w:rFonts w:ascii="Arial" w:hAnsi="Arial" w:cs="Arial"/>
          <w:b/>
          <w:sz w:val="20"/>
          <w:szCs w:val="20"/>
        </w:rPr>
        <w:t>MySQL</w:t>
      </w:r>
      <w:r w:rsidRPr="00684562">
        <w:rPr>
          <w:rFonts w:ascii="Arial" w:hAnsi="Arial" w:cs="Arial"/>
          <w:sz w:val="20"/>
          <w:szCs w:val="20"/>
        </w:rPr>
        <w:t xml:space="preserve"> and </w:t>
      </w:r>
      <w:r w:rsidRPr="0063139F">
        <w:rPr>
          <w:rFonts w:ascii="Arial" w:hAnsi="Arial" w:cs="Arial"/>
          <w:b/>
          <w:sz w:val="20"/>
          <w:szCs w:val="20"/>
        </w:rPr>
        <w:t>Oracle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Use </w:t>
      </w:r>
      <w:r w:rsidRPr="0063139F">
        <w:rPr>
          <w:rFonts w:ascii="Arial" w:hAnsi="Arial" w:cs="Arial"/>
          <w:b/>
          <w:sz w:val="20"/>
          <w:szCs w:val="20"/>
        </w:rPr>
        <w:t>Design patterns</w:t>
      </w:r>
      <w:r w:rsidRPr="00684562">
        <w:rPr>
          <w:rFonts w:ascii="Arial" w:hAnsi="Arial" w:cs="Arial"/>
          <w:sz w:val="20"/>
          <w:szCs w:val="20"/>
        </w:rPr>
        <w:t xml:space="preserve"> to develop robust applications with optimal functionality</w:t>
      </w:r>
    </w:p>
    <w:p w:rsidR="00684562" w:rsidRPr="0063139F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 xml:space="preserve">Work on network tier using </w:t>
      </w:r>
      <w:r w:rsidRPr="0063139F">
        <w:rPr>
          <w:rFonts w:ascii="Arial" w:hAnsi="Arial" w:cs="Arial"/>
          <w:b/>
          <w:sz w:val="20"/>
          <w:szCs w:val="20"/>
        </w:rPr>
        <w:t xml:space="preserve">SMTP, FTP </w:t>
      </w:r>
      <w:r w:rsidRPr="0063139F">
        <w:rPr>
          <w:rFonts w:ascii="Arial" w:hAnsi="Arial" w:cs="Arial"/>
          <w:sz w:val="20"/>
          <w:szCs w:val="20"/>
        </w:rPr>
        <w:t>and</w:t>
      </w:r>
      <w:r w:rsidRPr="0063139F">
        <w:rPr>
          <w:rFonts w:ascii="Arial" w:hAnsi="Arial" w:cs="Arial"/>
          <w:b/>
          <w:sz w:val="20"/>
          <w:szCs w:val="20"/>
        </w:rPr>
        <w:t xml:space="preserve"> RESTful</w:t>
      </w:r>
    </w:p>
    <w:p w:rsid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>Analyze JEE applications, test, extend and provide documentation</w:t>
      </w:r>
    </w:p>
    <w:p w:rsidR="00684562" w:rsidRPr="00684562" w:rsidRDefault="00684562" w:rsidP="00684562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684562">
        <w:rPr>
          <w:rFonts w:ascii="Arial" w:hAnsi="Arial" w:cs="Arial"/>
          <w:sz w:val="20"/>
          <w:szCs w:val="20"/>
        </w:rPr>
        <w:t>Provide technical guidance and support to the clients</w:t>
      </w:r>
    </w:p>
    <w:p w:rsidR="0026231E" w:rsidRDefault="0026231E" w:rsidP="0026231E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26231E">
        <w:rPr>
          <w:rFonts w:ascii="Arial" w:hAnsi="Arial" w:cs="Arial"/>
          <w:sz w:val="20"/>
          <w:szCs w:val="20"/>
        </w:rPr>
        <w:t xml:space="preserve">Perform </w:t>
      </w:r>
      <w:r>
        <w:rPr>
          <w:rFonts w:ascii="Arial" w:hAnsi="Arial" w:cs="Arial"/>
          <w:b/>
          <w:sz w:val="20"/>
          <w:szCs w:val="20"/>
        </w:rPr>
        <w:t xml:space="preserve">unit testing </w:t>
      </w:r>
      <w:r w:rsidRPr="00684562">
        <w:rPr>
          <w:rFonts w:ascii="Arial" w:hAnsi="Arial" w:cs="Arial"/>
          <w:sz w:val="20"/>
          <w:szCs w:val="20"/>
        </w:rPr>
        <w:t xml:space="preserve">using </w:t>
      </w:r>
      <w:r w:rsidRPr="0063139F">
        <w:rPr>
          <w:rFonts w:ascii="Arial" w:hAnsi="Arial" w:cs="Arial"/>
          <w:b/>
          <w:sz w:val="20"/>
          <w:szCs w:val="20"/>
        </w:rPr>
        <w:t>JUnit</w:t>
      </w:r>
      <w:r w:rsidRPr="0068456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3139F">
        <w:rPr>
          <w:rFonts w:ascii="Arial" w:hAnsi="Arial" w:cs="Arial"/>
          <w:b/>
          <w:sz w:val="20"/>
          <w:szCs w:val="20"/>
        </w:rPr>
        <w:t>Mockito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84562">
        <w:rPr>
          <w:rFonts w:ascii="Arial" w:hAnsi="Arial" w:cs="Arial"/>
          <w:sz w:val="20"/>
          <w:szCs w:val="20"/>
        </w:rPr>
        <w:t>framework</w:t>
      </w:r>
    </w:p>
    <w:p w:rsidR="00AE62DF" w:rsidRDefault="00175F19" w:rsidP="004A5584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on</w:t>
      </w:r>
      <w:r w:rsidR="005E287A" w:rsidRPr="005E287A">
        <w:rPr>
          <w:rFonts w:ascii="Arial" w:hAnsi="Arial" w:cs="Arial"/>
          <w:sz w:val="20"/>
          <w:szCs w:val="20"/>
        </w:rPr>
        <w:t xml:space="preserve"> </w:t>
      </w:r>
      <w:r w:rsidR="005E287A" w:rsidRPr="005E287A">
        <w:rPr>
          <w:rFonts w:ascii="Arial" w:hAnsi="Arial" w:cs="Arial"/>
          <w:b/>
          <w:sz w:val="20"/>
          <w:szCs w:val="20"/>
        </w:rPr>
        <w:t>SCRUM</w:t>
      </w:r>
      <w:r w:rsidR="005E287A" w:rsidRPr="005E28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environment </w:t>
      </w:r>
      <w:r w:rsidR="005E287A" w:rsidRPr="005E287A">
        <w:rPr>
          <w:rFonts w:ascii="Arial" w:hAnsi="Arial" w:cs="Arial"/>
          <w:sz w:val="20"/>
          <w:szCs w:val="20"/>
        </w:rPr>
        <w:t>and assist to clarify any details</w:t>
      </w:r>
    </w:p>
    <w:p w:rsidR="00F049C2" w:rsidRDefault="006F033C" w:rsidP="006F033C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049C2">
        <w:rPr>
          <w:rFonts w:ascii="Arial" w:hAnsi="Arial" w:cs="Arial"/>
          <w:sz w:val="20"/>
          <w:szCs w:val="20"/>
          <w:shd w:val="clear" w:color="auto" w:fill="FFFFFF"/>
        </w:rPr>
        <w:t xml:space="preserve">Writing queries, stored procedures </w:t>
      </w:r>
      <w:r w:rsidR="00B0009D" w:rsidRPr="009969C7">
        <w:rPr>
          <w:rFonts w:ascii="Arial" w:hAnsi="Arial" w:cs="Arial"/>
          <w:b/>
          <w:sz w:val="20"/>
          <w:szCs w:val="20"/>
          <w:shd w:val="clear" w:color="auto" w:fill="FFFFFF"/>
        </w:rPr>
        <w:t>(T-</w:t>
      </w:r>
      <w:r w:rsidRPr="009969C7">
        <w:rPr>
          <w:rFonts w:ascii="Arial" w:hAnsi="Arial" w:cs="Arial"/>
          <w:b/>
          <w:sz w:val="20"/>
          <w:szCs w:val="20"/>
          <w:shd w:val="clear" w:color="auto" w:fill="FFFFFF"/>
        </w:rPr>
        <w:t>SQL, PL/SQL</w:t>
      </w:r>
      <w:r w:rsidR="00B0009D" w:rsidRPr="009969C7">
        <w:rPr>
          <w:rFonts w:ascii="Arial" w:hAnsi="Arial" w:cs="Arial"/>
          <w:b/>
          <w:sz w:val="20"/>
          <w:szCs w:val="20"/>
          <w:shd w:val="clear" w:color="auto" w:fill="FFFFFF"/>
        </w:rPr>
        <w:t>)</w:t>
      </w:r>
      <w:r w:rsidRPr="00F049C2">
        <w:rPr>
          <w:rFonts w:ascii="Arial" w:hAnsi="Arial" w:cs="Arial"/>
          <w:sz w:val="20"/>
          <w:szCs w:val="20"/>
          <w:shd w:val="clear" w:color="auto" w:fill="FFFFFF"/>
        </w:rPr>
        <w:t xml:space="preserve"> on </w:t>
      </w:r>
      <w:r w:rsidR="00A87F4F">
        <w:rPr>
          <w:rFonts w:ascii="Arial" w:hAnsi="Arial" w:cs="Arial"/>
          <w:b/>
          <w:sz w:val="20"/>
          <w:szCs w:val="20"/>
          <w:shd w:val="clear" w:color="auto" w:fill="FFFFFF"/>
        </w:rPr>
        <w:t>MySQL, MSSQL</w:t>
      </w:r>
      <w:r w:rsidRPr="00F049C2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A87F4F">
        <w:rPr>
          <w:rFonts w:ascii="Arial" w:hAnsi="Arial" w:cs="Arial"/>
          <w:b/>
          <w:sz w:val="20"/>
          <w:szCs w:val="20"/>
          <w:shd w:val="clear" w:color="auto" w:fill="FFFFFF"/>
        </w:rPr>
        <w:t xml:space="preserve">Oracle </w:t>
      </w:r>
      <w:r w:rsidRPr="00F049C2">
        <w:rPr>
          <w:rFonts w:ascii="Arial" w:hAnsi="Arial" w:cs="Arial"/>
          <w:sz w:val="20"/>
          <w:szCs w:val="20"/>
          <w:shd w:val="clear" w:color="auto" w:fill="FFFFFF"/>
        </w:rPr>
        <w:t>databases</w:t>
      </w:r>
    </w:p>
    <w:p w:rsidR="00B47475" w:rsidRPr="007B6A9E" w:rsidRDefault="005E02DA" w:rsidP="007B6A9E">
      <w:pPr>
        <w:pStyle w:val="NoSpacing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E02DA">
        <w:rPr>
          <w:rFonts w:ascii="Arial" w:hAnsi="Arial" w:cs="Arial"/>
          <w:sz w:val="20"/>
          <w:szCs w:val="20"/>
          <w:shd w:val="clear" w:color="auto" w:fill="FFFFFF"/>
        </w:rPr>
        <w:t>Identify project risks and work effectively to mitigate them.</w:t>
      </w:r>
      <w:bookmarkStart w:id="0" w:name="_GoBack"/>
      <w:bookmarkEnd w:id="0"/>
      <w:r w:rsidR="00B47475" w:rsidRPr="007B6A9E"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:rsidR="003B7B3D" w:rsidRPr="00F465E0" w:rsidRDefault="003B7B3D" w:rsidP="00684562">
      <w:pPr>
        <w:pStyle w:val="NoSpacing"/>
        <w:numPr>
          <w:ilvl w:val="0"/>
          <w:numId w:val="22"/>
        </w:numPr>
        <w:jc w:val="both"/>
        <w:rPr>
          <w:rFonts w:ascii="Arial" w:hAnsi="Arial" w:cs="Arial"/>
          <w:i/>
          <w:sz w:val="20"/>
          <w:szCs w:val="20"/>
        </w:rPr>
      </w:pPr>
      <w:r w:rsidRPr="00F465E0">
        <w:rPr>
          <w:rFonts w:ascii="Arial" w:hAnsi="Arial" w:cs="Arial"/>
          <w:b/>
          <w:i/>
          <w:sz w:val="20"/>
          <w:szCs w:val="20"/>
        </w:rPr>
        <w:lastRenderedPageBreak/>
        <w:t>Technologies used include</w:t>
      </w:r>
      <w:r w:rsidR="002F039A" w:rsidRPr="00F465E0">
        <w:rPr>
          <w:rFonts w:ascii="Arial" w:hAnsi="Arial" w:cs="Arial"/>
          <w:b/>
          <w:i/>
          <w:sz w:val="20"/>
          <w:szCs w:val="20"/>
        </w:rPr>
        <w:t>:</w:t>
      </w:r>
      <w:r w:rsidRPr="00F465E0">
        <w:rPr>
          <w:rFonts w:ascii="Arial" w:hAnsi="Arial" w:cs="Arial"/>
          <w:i/>
          <w:sz w:val="20"/>
          <w:szCs w:val="20"/>
        </w:rPr>
        <w:t xml:space="preserve"> Java, HTML5, CSS3, JavaScript, AngularJS, Bootstrap, </w:t>
      </w:r>
      <w:r w:rsidR="00A54CAE" w:rsidRPr="00F465E0">
        <w:rPr>
          <w:rFonts w:ascii="Arial" w:hAnsi="Arial" w:cs="Arial"/>
          <w:i/>
          <w:sz w:val="20"/>
          <w:szCs w:val="20"/>
        </w:rPr>
        <w:t xml:space="preserve">Spring, </w:t>
      </w:r>
      <w:r w:rsidR="00C53843" w:rsidRPr="00F465E0">
        <w:rPr>
          <w:rFonts w:ascii="Arial" w:hAnsi="Arial" w:cs="Arial"/>
          <w:i/>
          <w:sz w:val="20"/>
          <w:szCs w:val="20"/>
        </w:rPr>
        <w:t xml:space="preserve">Maven, </w:t>
      </w:r>
      <w:r w:rsidR="00A54CAE" w:rsidRPr="00F465E0">
        <w:rPr>
          <w:rFonts w:ascii="Arial" w:hAnsi="Arial" w:cs="Arial"/>
          <w:i/>
          <w:sz w:val="20"/>
          <w:szCs w:val="20"/>
        </w:rPr>
        <w:t xml:space="preserve">Hibernate, </w:t>
      </w:r>
      <w:r w:rsidR="00175A78">
        <w:rPr>
          <w:rFonts w:ascii="Arial" w:hAnsi="Arial" w:cs="Arial"/>
          <w:i/>
          <w:sz w:val="20"/>
          <w:szCs w:val="20"/>
        </w:rPr>
        <w:t xml:space="preserve">jQuery, </w:t>
      </w:r>
      <w:proofErr w:type="spellStart"/>
      <w:r w:rsidR="00175A78">
        <w:rPr>
          <w:rFonts w:ascii="Arial" w:hAnsi="Arial" w:cs="Arial"/>
          <w:i/>
          <w:sz w:val="20"/>
          <w:szCs w:val="20"/>
        </w:rPr>
        <w:t>javascript</w:t>
      </w:r>
      <w:proofErr w:type="spellEnd"/>
      <w:r w:rsidR="00175A78">
        <w:rPr>
          <w:rFonts w:ascii="Arial" w:hAnsi="Arial" w:cs="Arial"/>
          <w:i/>
          <w:sz w:val="20"/>
          <w:szCs w:val="20"/>
        </w:rPr>
        <w:t xml:space="preserve">,  JSP/Servlets, AJAX, JSON, </w:t>
      </w:r>
      <w:r w:rsidR="00A54CAE" w:rsidRPr="00F465E0">
        <w:rPr>
          <w:rFonts w:ascii="Arial" w:hAnsi="Arial" w:cs="Arial"/>
          <w:i/>
          <w:sz w:val="20"/>
          <w:szCs w:val="20"/>
        </w:rPr>
        <w:t xml:space="preserve">XML, MySQL, Tomcat, </w:t>
      </w:r>
      <w:proofErr w:type="spellStart"/>
      <w:r w:rsidR="00A54CAE" w:rsidRPr="00F465E0">
        <w:rPr>
          <w:rFonts w:ascii="Arial" w:hAnsi="Arial" w:cs="Arial"/>
          <w:i/>
          <w:sz w:val="20"/>
          <w:szCs w:val="20"/>
        </w:rPr>
        <w:t>JBoss</w:t>
      </w:r>
      <w:proofErr w:type="spellEnd"/>
      <w:r w:rsidRPr="00F465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E45706" w:rsidRPr="00F465E0">
        <w:rPr>
          <w:rFonts w:ascii="Arial" w:hAnsi="Arial" w:cs="Arial"/>
          <w:i/>
          <w:sz w:val="20"/>
          <w:szCs w:val="20"/>
        </w:rPr>
        <w:t>Intellij</w:t>
      </w:r>
      <w:r w:rsidR="00B9294D" w:rsidRPr="00F465E0">
        <w:rPr>
          <w:rFonts w:ascii="Arial" w:hAnsi="Arial" w:cs="Arial"/>
          <w:i/>
          <w:sz w:val="20"/>
          <w:szCs w:val="20"/>
        </w:rPr>
        <w:t>IDEA</w:t>
      </w:r>
      <w:proofErr w:type="spellEnd"/>
      <w:r w:rsidR="00841B27" w:rsidRPr="00F465E0">
        <w:rPr>
          <w:rFonts w:ascii="Arial" w:hAnsi="Arial" w:cs="Arial"/>
          <w:i/>
          <w:sz w:val="20"/>
          <w:szCs w:val="20"/>
        </w:rPr>
        <w:t>, eclipse</w:t>
      </w:r>
      <w:r w:rsidRPr="00F465E0">
        <w:rPr>
          <w:rFonts w:ascii="Arial" w:hAnsi="Arial" w:cs="Arial"/>
          <w:i/>
          <w:sz w:val="20"/>
          <w:szCs w:val="20"/>
        </w:rPr>
        <w:t>,</w:t>
      </w:r>
      <w:r w:rsidR="004C2FFD" w:rsidRPr="00F465E0">
        <w:rPr>
          <w:rFonts w:ascii="Arial" w:hAnsi="Arial" w:cs="Arial"/>
          <w:i/>
          <w:sz w:val="20"/>
          <w:szCs w:val="20"/>
        </w:rPr>
        <w:t xml:space="preserve"> Jenkins, </w:t>
      </w:r>
      <w:proofErr w:type="spellStart"/>
      <w:r w:rsidR="002F039A" w:rsidRPr="00F465E0">
        <w:rPr>
          <w:rFonts w:ascii="Arial" w:hAnsi="Arial" w:cs="Arial"/>
          <w:i/>
          <w:sz w:val="20"/>
          <w:szCs w:val="20"/>
        </w:rPr>
        <w:t>Git</w:t>
      </w:r>
      <w:proofErr w:type="spellEnd"/>
      <w:r w:rsidRPr="00F465E0">
        <w:rPr>
          <w:rFonts w:ascii="Arial" w:hAnsi="Arial" w:cs="Arial"/>
          <w:i/>
          <w:sz w:val="20"/>
          <w:szCs w:val="20"/>
        </w:rPr>
        <w:t>, Windows</w:t>
      </w:r>
      <w:r w:rsidR="00E45706" w:rsidRPr="00F465E0">
        <w:rPr>
          <w:rFonts w:ascii="Arial" w:hAnsi="Arial" w:cs="Arial"/>
          <w:i/>
          <w:sz w:val="20"/>
          <w:szCs w:val="20"/>
        </w:rPr>
        <w:t xml:space="preserve">, Junit, </w:t>
      </w:r>
      <w:proofErr w:type="spellStart"/>
      <w:r w:rsidR="00175A78">
        <w:rPr>
          <w:rFonts w:ascii="Arial" w:hAnsi="Arial" w:cs="Arial"/>
          <w:i/>
          <w:sz w:val="20"/>
          <w:szCs w:val="20"/>
        </w:rPr>
        <w:t>Mockito</w:t>
      </w:r>
      <w:proofErr w:type="spellEnd"/>
      <w:r w:rsidR="00175A78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FD65B6">
        <w:rPr>
          <w:rFonts w:ascii="Arial" w:hAnsi="Arial" w:cs="Arial"/>
          <w:i/>
          <w:sz w:val="20"/>
          <w:szCs w:val="20"/>
        </w:rPr>
        <w:t>RabbitMQ</w:t>
      </w:r>
      <w:proofErr w:type="spellEnd"/>
      <w:r w:rsidR="00FD65B6">
        <w:rPr>
          <w:rFonts w:ascii="Arial" w:hAnsi="Arial" w:cs="Arial"/>
          <w:i/>
          <w:sz w:val="20"/>
          <w:szCs w:val="20"/>
        </w:rPr>
        <w:t xml:space="preserve">, </w:t>
      </w:r>
      <w:r w:rsidR="00175A78">
        <w:rPr>
          <w:rFonts w:ascii="Arial" w:hAnsi="Arial" w:cs="Arial"/>
          <w:i/>
          <w:sz w:val="20"/>
          <w:szCs w:val="20"/>
        </w:rPr>
        <w:t xml:space="preserve">log4j, MySQL, </w:t>
      </w:r>
      <w:r w:rsidR="00E45706" w:rsidRPr="00F465E0">
        <w:rPr>
          <w:rFonts w:ascii="Arial" w:hAnsi="Arial" w:cs="Arial"/>
          <w:i/>
          <w:sz w:val="20"/>
          <w:szCs w:val="20"/>
        </w:rPr>
        <w:t xml:space="preserve">Design patterns, RESTful web service, </w:t>
      </w:r>
      <w:r w:rsidR="00B76EE5">
        <w:rPr>
          <w:rFonts w:ascii="Arial" w:hAnsi="Arial" w:cs="Arial"/>
          <w:i/>
          <w:sz w:val="20"/>
          <w:szCs w:val="20"/>
        </w:rPr>
        <w:t xml:space="preserve">Jersey, </w:t>
      </w:r>
      <w:r w:rsidR="00E45706" w:rsidRPr="00F465E0">
        <w:rPr>
          <w:rFonts w:ascii="Arial" w:hAnsi="Arial" w:cs="Arial"/>
          <w:i/>
          <w:sz w:val="20"/>
          <w:szCs w:val="20"/>
        </w:rPr>
        <w:t>SMTP, JSF(</w:t>
      </w:r>
      <w:r w:rsidR="006456F3" w:rsidRPr="00F465E0">
        <w:rPr>
          <w:rFonts w:ascii="Arial" w:hAnsi="Arial" w:cs="Arial"/>
          <w:i/>
          <w:sz w:val="20"/>
          <w:szCs w:val="20"/>
        </w:rPr>
        <w:t xml:space="preserve">with </w:t>
      </w:r>
      <w:r w:rsidR="00E45706" w:rsidRPr="00F465E0">
        <w:rPr>
          <w:rFonts w:ascii="Arial" w:hAnsi="Arial" w:cs="Arial"/>
          <w:i/>
          <w:sz w:val="20"/>
          <w:szCs w:val="20"/>
        </w:rPr>
        <w:t>Prime Faces)</w:t>
      </w:r>
      <w:r w:rsidR="00FD65B6">
        <w:rPr>
          <w:rFonts w:ascii="Arial" w:hAnsi="Arial" w:cs="Arial"/>
          <w:i/>
          <w:sz w:val="20"/>
          <w:szCs w:val="20"/>
        </w:rPr>
        <w:t>, Scrum, Agile, Oracle</w:t>
      </w:r>
      <w:r w:rsidRPr="00F465E0">
        <w:rPr>
          <w:rFonts w:ascii="Arial" w:hAnsi="Arial" w:cs="Arial"/>
          <w:i/>
          <w:sz w:val="20"/>
          <w:szCs w:val="20"/>
        </w:rPr>
        <w:t>.</w:t>
      </w:r>
    </w:p>
    <w:p w:rsidR="003B7B3D" w:rsidRPr="00F465E0" w:rsidRDefault="003B7B3D" w:rsidP="002F039A">
      <w:pPr>
        <w:pStyle w:val="NoSpacing"/>
        <w:jc w:val="both"/>
        <w:rPr>
          <w:rFonts w:ascii="Arial" w:hAnsi="Arial" w:cs="Arial"/>
          <w:b/>
          <w:i/>
          <w:sz w:val="20"/>
          <w:szCs w:val="20"/>
        </w:rPr>
      </w:pPr>
    </w:p>
    <w:p w:rsidR="008E198D" w:rsidRDefault="008E198D" w:rsidP="00111A9C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1D2617">
        <w:rPr>
          <w:rFonts w:ascii="Arial" w:hAnsi="Arial" w:cs="Arial"/>
          <w:b/>
        </w:rPr>
        <w:t>Projects</w:t>
      </w:r>
      <w:r w:rsidRPr="00F465E0">
        <w:rPr>
          <w:rFonts w:ascii="Arial" w:hAnsi="Arial" w:cs="Arial"/>
          <w:b/>
          <w:sz w:val="20"/>
          <w:szCs w:val="20"/>
        </w:rPr>
        <w:t>:</w:t>
      </w:r>
    </w:p>
    <w:p w:rsidR="00181EBE" w:rsidRDefault="00181EBE" w:rsidP="00111A9C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9C2043" w:rsidRDefault="00E965A1" w:rsidP="00111A9C">
      <w:pPr>
        <w:pStyle w:val="NoSpacing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Reservation System</w:t>
      </w:r>
      <w:r w:rsidR="003B7B3D" w:rsidRPr="00520378">
        <w:rPr>
          <w:rFonts w:ascii="Arial" w:hAnsi="Arial" w:cs="Arial"/>
          <w:sz w:val="20"/>
          <w:szCs w:val="20"/>
        </w:rPr>
        <w:t xml:space="preserve"> </w:t>
      </w:r>
      <w:r w:rsidR="00FD15C2">
        <w:rPr>
          <w:rFonts w:ascii="Arial" w:hAnsi="Arial" w:cs="Arial"/>
          <w:sz w:val="20"/>
          <w:szCs w:val="20"/>
        </w:rPr>
        <w:tab/>
      </w:r>
      <w:r w:rsidR="00FD15C2">
        <w:rPr>
          <w:rFonts w:ascii="Arial" w:hAnsi="Arial" w:cs="Arial"/>
          <w:sz w:val="20"/>
          <w:szCs w:val="20"/>
        </w:rPr>
        <w:tab/>
      </w:r>
      <w:r w:rsidR="00FD15C2">
        <w:rPr>
          <w:rFonts w:ascii="Arial" w:hAnsi="Arial" w:cs="Arial"/>
          <w:sz w:val="20"/>
          <w:szCs w:val="20"/>
        </w:rPr>
        <w:tab/>
      </w:r>
      <w:r w:rsidR="00FD15C2">
        <w:rPr>
          <w:rFonts w:ascii="Arial" w:hAnsi="Arial" w:cs="Arial"/>
          <w:sz w:val="20"/>
          <w:szCs w:val="20"/>
        </w:rPr>
        <w:tab/>
      </w:r>
      <w:r w:rsidR="00FD15C2">
        <w:rPr>
          <w:rFonts w:ascii="Arial" w:hAnsi="Arial" w:cs="Arial"/>
          <w:sz w:val="20"/>
          <w:szCs w:val="20"/>
        </w:rPr>
        <w:tab/>
      </w:r>
      <w:r w:rsidR="00FD15C2">
        <w:rPr>
          <w:rFonts w:ascii="Arial" w:hAnsi="Arial" w:cs="Arial"/>
          <w:sz w:val="20"/>
          <w:szCs w:val="20"/>
        </w:rPr>
        <w:tab/>
      </w:r>
      <w:r w:rsidR="00877AEA">
        <w:rPr>
          <w:rFonts w:ascii="Arial" w:hAnsi="Arial" w:cs="Arial"/>
          <w:sz w:val="20"/>
          <w:szCs w:val="20"/>
        </w:rPr>
        <w:tab/>
      </w:r>
      <w:r w:rsidR="00FD15C2" w:rsidRPr="00BF7F8A">
        <w:rPr>
          <w:rFonts w:ascii="Arial" w:hAnsi="Arial" w:cs="Arial"/>
          <w:b/>
          <w:sz w:val="20"/>
          <w:szCs w:val="20"/>
        </w:rPr>
        <w:t>November 2012 - September 2013</w:t>
      </w:r>
    </w:p>
    <w:p w:rsidR="006C73EF" w:rsidRDefault="00446F8B" w:rsidP="008D54A5">
      <w:pPr>
        <w:pStyle w:val="NoSpacing"/>
        <w:ind w:left="54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  </w:t>
      </w:r>
      <w:r w:rsidR="00DA369C" w:rsidRPr="00520378">
        <w:rPr>
          <w:rFonts w:ascii="Arial" w:hAnsi="Arial" w:cs="Arial"/>
          <w:sz w:val="20"/>
          <w:szCs w:val="20"/>
          <w:shd w:val="clear" w:color="auto" w:fill="FFFFFF"/>
        </w:rPr>
        <w:t xml:space="preserve">An ERP system addressing entire hotel management system. </w:t>
      </w:r>
    </w:p>
    <w:p w:rsidR="008D54A5" w:rsidRPr="00520378" w:rsidRDefault="008D54A5" w:rsidP="008D54A5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p w:rsidR="00DA369C" w:rsidRPr="00520378" w:rsidRDefault="001D2617" w:rsidP="008D54A5">
      <w:pPr>
        <w:pStyle w:val="NoSpacing"/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b/>
          <w:sz w:val="20"/>
          <w:szCs w:val="20"/>
          <w:shd w:val="clear" w:color="auto" w:fill="FFFFFF"/>
        </w:rPr>
        <w:t>Business Domain:</w:t>
      </w:r>
      <w:r w:rsidRPr="00520378">
        <w:rPr>
          <w:rFonts w:ascii="Arial" w:hAnsi="Arial" w:cs="Arial"/>
          <w:sz w:val="20"/>
          <w:szCs w:val="20"/>
          <w:shd w:val="clear" w:color="auto" w:fill="FFFFFF"/>
        </w:rPr>
        <w:t xml:space="preserve"> Hotel</w:t>
      </w:r>
    </w:p>
    <w:p w:rsidR="00763EAC" w:rsidRPr="00520378" w:rsidRDefault="00DA369C" w:rsidP="008D54A5">
      <w:pPr>
        <w:pStyle w:val="NoSpacing"/>
        <w:spacing w:line="276" w:lineRule="auto"/>
        <w:ind w:left="54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20378">
        <w:rPr>
          <w:rFonts w:ascii="Arial" w:hAnsi="Arial" w:cs="Arial"/>
          <w:b/>
          <w:sz w:val="20"/>
          <w:szCs w:val="20"/>
          <w:shd w:val="clear" w:color="auto" w:fill="FFFFFF"/>
        </w:rPr>
        <w:t>Responsibilities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Involved in daily stand up and sprint planning sessions as part of AGILE Scrum Methodology.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Front Controller design and coding 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Create JSON objects to implement RESTful web services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Use AJAX to communicate JSON objects to server side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Design middle tier using Spring framework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Implement authorization and authentication using Spring Security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Integrate Spring with Hibernate framework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MySQL database design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Perform unit testing on service layer using </w:t>
      </w:r>
      <w:proofErr w:type="spellStart"/>
      <w:r w:rsidRPr="00520378">
        <w:rPr>
          <w:rFonts w:ascii="Arial" w:hAnsi="Arial" w:cs="Arial"/>
          <w:sz w:val="20"/>
          <w:szCs w:val="20"/>
        </w:rPr>
        <w:t>Mockito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framework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Developed the service layer DAO for interaction with MySQL and used Hibernate for the ORM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Used Log4J for logging and tracing the messages</w:t>
      </w:r>
    </w:p>
    <w:p w:rsidR="00763EAC" w:rsidRPr="00520378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520378">
        <w:rPr>
          <w:rFonts w:ascii="Arial" w:hAnsi="Arial" w:cs="Arial"/>
          <w:sz w:val="20"/>
          <w:szCs w:val="20"/>
        </w:rPr>
        <w:t>Git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for version control</w:t>
      </w:r>
    </w:p>
    <w:p w:rsidR="00763EAC" w:rsidRDefault="00763EAC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Develop Maven project and Eclipse IDE for the development</w:t>
      </w:r>
    </w:p>
    <w:p w:rsidR="00B47E8E" w:rsidRPr="00520378" w:rsidRDefault="00B47E8E" w:rsidP="00763EAC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Stored Procedure and queries on MySQL</w:t>
      </w:r>
      <w:r w:rsidR="00135E47">
        <w:rPr>
          <w:rFonts w:ascii="Arial" w:hAnsi="Arial" w:cs="Arial"/>
          <w:sz w:val="20"/>
          <w:szCs w:val="20"/>
        </w:rPr>
        <w:t xml:space="preserve"> database</w:t>
      </w:r>
    </w:p>
    <w:p w:rsidR="00DA369C" w:rsidRPr="00074146" w:rsidRDefault="00763EAC" w:rsidP="00074146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Perform Continuous Integration using Jenkins</w:t>
      </w:r>
      <w:r w:rsidR="00DA369C" w:rsidRPr="00074146">
        <w:rPr>
          <w:rFonts w:ascii="Arial" w:hAnsi="Arial" w:cs="Arial"/>
          <w:sz w:val="20"/>
          <w:szCs w:val="20"/>
        </w:rPr>
        <w:br/>
      </w:r>
    </w:p>
    <w:p w:rsidR="003B7B3D" w:rsidRPr="00520378" w:rsidRDefault="003B7B3D" w:rsidP="00DA369C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  <w:r w:rsidRPr="00520378">
        <w:rPr>
          <w:rFonts w:ascii="Arial" w:hAnsi="Arial" w:cs="Arial"/>
          <w:b/>
          <w:i/>
          <w:sz w:val="20"/>
          <w:szCs w:val="20"/>
        </w:rPr>
        <w:t>Tools used include:</w:t>
      </w:r>
      <w:r w:rsidR="00437C26" w:rsidRPr="00520378">
        <w:rPr>
          <w:rFonts w:ascii="Arial" w:hAnsi="Arial" w:cs="Arial"/>
          <w:b/>
          <w:i/>
          <w:sz w:val="20"/>
          <w:szCs w:val="20"/>
        </w:rPr>
        <w:t xml:space="preserve"> </w:t>
      </w:r>
      <w:r w:rsidR="001B2A40" w:rsidRPr="00520378">
        <w:rPr>
          <w:rFonts w:ascii="Arial" w:hAnsi="Arial" w:cs="Arial"/>
          <w:i/>
          <w:sz w:val="20"/>
          <w:szCs w:val="20"/>
        </w:rPr>
        <w:t xml:space="preserve">Java, </w:t>
      </w:r>
      <w:r w:rsidR="00737E12" w:rsidRPr="00520378">
        <w:rPr>
          <w:rFonts w:ascii="Arial" w:hAnsi="Arial" w:cs="Arial"/>
          <w:i/>
          <w:sz w:val="20"/>
          <w:szCs w:val="20"/>
        </w:rPr>
        <w:t xml:space="preserve">JEE, </w:t>
      </w:r>
      <w:r w:rsidR="00075525" w:rsidRPr="00520378">
        <w:rPr>
          <w:rFonts w:ascii="Arial" w:hAnsi="Arial" w:cs="Arial"/>
          <w:i/>
          <w:sz w:val="20"/>
          <w:szCs w:val="20"/>
        </w:rPr>
        <w:t xml:space="preserve">HTML5, CSS3, </w:t>
      </w:r>
      <w:r w:rsidRPr="00520378">
        <w:rPr>
          <w:rFonts w:ascii="Arial" w:hAnsi="Arial" w:cs="Arial"/>
          <w:i/>
          <w:sz w:val="20"/>
          <w:szCs w:val="20"/>
        </w:rPr>
        <w:t>AngularJS, Boo</w:t>
      </w:r>
      <w:r w:rsidR="00E24640" w:rsidRPr="00520378">
        <w:rPr>
          <w:rFonts w:ascii="Arial" w:hAnsi="Arial" w:cs="Arial"/>
          <w:i/>
          <w:sz w:val="20"/>
          <w:szCs w:val="20"/>
        </w:rPr>
        <w:t>t</w:t>
      </w:r>
      <w:r w:rsidRPr="00520378">
        <w:rPr>
          <w:rFonts w:ascii="Arial" w:hAnsi="Arial" w:cs="Arial"/>
          <w:i/>
          <w:sz w:val="20"/>
          <w:szCs w:val="20"/>
        </w:rPr>
        <w:t xml:space="preserve">strap, </w:t>
      </w:r>
      <w:proofErr w:type="gramStart"/>
      <w:r w:rsidRPr="00520378">
        <w:rPr>
          <w:rFonts w:ascii="Arial" w:hAnsi="Arial" w:cs="Arial"/>
          <w:i/>
          <w:sz w:val="20"/>
          <w:szCs w:val="20"/>
        </w:rPr>
        <w:t>Spring</w:t>
      </w:r>
      <w:proofErr w:type="gramEnd"/>
      <w:r w:rsidR="00E86F41" w:rsidRPr="00520378">
        <w:rPr>
          <w:rFonts w:ascii="Arial" w:hAnsi="Arial" w:cs="Arial"/>
          <w:i/>
          <w:sz w:val="20"/>
          <w:szCs w:val="20"/>
        </w:rPr>
        <w:t>, Hi</w:t>
      </w:r>
      <w:r w:rsidR="008F7663" w:rsidRPr="00520378">
        <w:rPr>
          <w:rFonts w:ascii="Arial" w:hAnsi="Arial" w:cs="Arial"/>
          <w:i/>
          <w:sz w:val="20"/>
          <w:szCs w:val="20"/>
        </w:rPr>
        <w:t>bernate</w:t>
      </w:r>
      <w:r w:rsidRPr="00520378">
        <w:rPr>
          <w:rFonts w:ascii="Arial" w:hAnsi="Arial" w:cs="Arial"/>
          <w:i/>
          <w:sz w:val="20"/>
          <w:szCs w:val="20"/>
        </w:rPr>
        <w:t xml:space="preserve">, </w:t>
      </w:r>
      <w:r w:rsidR="00426D91" w:rsidRPr="00520378">
        <w:rPr>
          <w:rFonts w:ascii="Arial" w:hAnsi="Arial" w:cs="Arial"/>
          <w:i/>
          <w:sz w:val="20"/>
          <w:szCs w:val="20"/>
        </w:rPr>
        <w:t xml:space="preserve">MySQL, </w:t>
      </w:r>
      <w:r w:rsidRPr="00520378">
        <w:rPr>
          <w:rFonts w:ascii="Arial" w:hAnsi="Arial" w:cs="Arial"/>
          <w:i/>
          <w:sz w:val="20"/>
          <w:szCs w:val="20"/>
        </w:rPr>
        <w:t>RESTful Web Services</w:t>
      </w:r>
      <w:r w:rsidR="000B1313" w:rsidRPr="00520378">
        <w:rPr>
          <w:rFonts w:ascii="Arial" w:hAnsi="Arial" w:cs="Arial"/>
          <w:i/>
          <w:sz w:val="20"/>
          <w:szCs w:val="20"/>
        </w:rPr>
        <w:t xml:space="preserve">, </w:t>
      </w:r>
      <w:r w:rsidR="004D7520" w:rsidRPr="00520378">
        <w:rPr>
          <w:rFonts w:ascii="Arial" w:hAnsi="Arial" w:cs="Arial"/>
          <w:i/>
          <w:sz w:val="20"/>
          <w:szCs w:val="20"/>
        </w:rPr>
        <w:t xml:space="preserve">Tomcat, </w:t>
      </w:r>
      <w:proofErr w:type="spellStart"/>
      <w:r w:rsidR="000A7770" w:rsidRPr="00520378">
        <w:rPr>
          <w:rFonts w:ascii="Arial" w:hAnsi="Arial" w:cs="Arial"/>
          <w:i/>
          <w:sz w:val="20"/>
          <w:szCs w:val="20"/>
        </w:rPr>
        <w:t>Intellij</w:t>
      </w:r>
      <w:r w:rsidR="000B1313" w:rsidRPr="00520378">
        <w:rPr>
          <w:rFonts w:ascii="Arial" w:hAnsi="Arial" w:cs="Arial"/>
          <w:i/>
          <w:sz w:val="20"/>
          <w:szCs w:val="20"/>
        </w:rPr>
        <w:t>IDEA</w:t>
      </w:r>
      <w:proofErr w:type="spellEnd"/>
      <w:r w:rsidR="0000798F" w:rsidRPr="00520378">
        <w:rPr>
          <w:rFonts w:ascii="Arial" w:hAnsi="Arial" w:cs="Arial"/>
          <w:i/>
          <w:sz w:val="20"/>
          <w:szCs w:val="20"/>
        </w:rPr>
        <w:t>, Junit</w:t>
      </w:r>
      <w:r w:rsidR="003F3708">
        <w:rPr>
          <w:rFonts w:ascii="Arial" w:hAnsi="Arial" w:cs="Arial"/>
          <w:i/>
          <w:sz w:val="20"/>
          <w:szCs w:val="20"/>
        </w:rPr>
        <w:t xml:space="preserve">, JSF, </w:t>
      </w:r>
      <w:proofErr w:type="spellStart"/>
      <w:r w:rsidR="003F3708">
        <w:rPr>
          <w:rFonts w:ascii="Arial" w:hAnsi="Arial" w:cs="Arial"/>
          <w:i/>
          <w:sz w:val="20"/>
          <w:szCs w:val="20"/>
        </w:rPr>
        <w:t>Primefaces</w:t>
      </w:r>
      <w:proofErr w:type="spellEnd"/>
      <w:r w:rsidR="003F3708">
        <w:rPr>
          <w:rFonts w:ascii="Arial" w:hAnsi="Arial" w:cs="Arial"/>
          <w:i/>
          <w:sz w:val="20"/>
          <w:szCs w:val="20"/>
        </w:rPr>
        <w:t>, Windows</w:t>
      </w:r>
      <w:r w:rsidR="007D65F6">
        <w:rPr>
          <w:rFonts w:ascii="Arial" w:hAnsi="Arial" w:cs="Arial"/>
          <w:i/>
          <w:sz w:val="20"/>
          <w:szCs w:val="20"/>
        </w:rPr>
        <w:t>, log4j</w:t>
      </w:r>
    </w:p>
    <w:p w:rsidR="001D2617" w:rsidRPr="00520378" w:rsidRDefault="001D2617" w:rsidP="00DA369C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p w:rsidR="00602132" w:rsidRPr="00520378" w:rsidRDefault="00602132" w:rsidP="00602132">
      <w:pPr>
        <w:pStyle w:val="NoSpacing"/>
        <w:jc w:val="both"/>
        <w:rPr>
          <w:rFonts w:ascii="Arial" w:hAnsi="Arial" w:cs="Arial"/>
          <w:sz w:val="6"/>
          <w:szCs w:val="6"/>
        </w:rPr>
      </w:pPr>
    </w:p>
    <w:p w:rsidR="009C2043" w:rsidRPr="009C2043" w:rsidRDefault="00E965A1" w:rsidP="00827741">
      <w:pPr>
        <w:pStyle w:val="NoSpacing"/>
        <w:numPr>
          <w:ilvl w:val="0"/>
          <w:numId w:val="3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TourDeNepal</w:t>
      </w:r>
      <w:proofErr w:type="spellEnd"/>
      <w:r w:rsidR="00AE5D85" w:rsidRPr="00520378">
        <w:rPr>
          <w:rFonts w:ascii="Arial" w:hAnsi="Arial" w:cs="Arial"/>
          <w:b/>
          <w:sz w:val="20"/>
          <w:szCs w:val="20"/>
        </w:rPr>
        <w:t xml:space="preserve"> </w:t>
      </w:r>
      <w:r w:rsidR="008D54A5">
        <w:rPr>
          <w:rFonts w:ascii="Arial" w:hAnsi="Arial" w:cs="Arial"/>
          <w:b/>
          <w:sz w:val="20"/>
          <w:szCs w:val="20"/>
        </w:rPr>
        <w:tab/>
      </w:r>
      <w:r w:rsidR="008D54A5">
        <w:rPr>
          <w:rFonts w:ascii="Arial" w:hAnsi="Arial" w:cs="Arial"/>
          <w:b/>
          <w:sz w:val="20"/>
          <w:szCs w:val="20"/>
        </w:rPr>
        <w:tab/>
      </w:r>
      <w:r w:rsidR="008D54A5">
        <w:rPr>
          <w:rFonts w:ascii="Arial" w:hAnsi="Arial" w:cs="Arial"/>
          <w:b/>
          <w:sz w:val="20"/>
          <w:szCs w:val="20"/>
        </w:rPr>
        <w:tab/>
      </w:r>
      <w:r w:rsidR="008D54A5">
        <w:rPr>
          <w:rFonts w:ascii="Arial" w:hAnsi="Arial" w:cs="Arial"/>
          <w:b/>
          <w:sz w:val="20"/>
          <w:szCs w:val="20"/>
        </w:rPr>
        <w:tab/>
      </w:r>
      <w:r w:rsidR="008D54A5">
        <w:rPr>
          <w:rFonts w:ascii="Arial" w:hAnsi="Arial" w:cs="Arial"/>
          <w:b/>
          <w:sz w:val="20"/>
          <w:szCs w:val="20"/>
        </w:rPr>
        <w:tab/>
      </w:r>
      <w:r w:rsidR="008D54A5">
        <w:rPr>
          <w:rFonts w:ascii="Arial" w:hAnsi="Arial" w:cs="Arial"/>
          <w:b/>
          <w:sz w:val="20"/>
          <w:szCs w:val="20"/>
        </w:rPr>
        <w:tab/>
      </w:r>
      <w:r w:rsidR="00626102">
        <w:rPr>
          <w:rFonts w:ascii="Arial" w:hAnsi="Arial" w:cs="Arial"/>
          <w:b/>
          <w:sz w:val="20"/>
          <w:szCs w:val="20"/>
        </w:rPr>
        <w:tab/>
      </w:r>
      <w:r w:rsidR="00626102">
        <w:rPr>
          <w:rFonts w:ascii="Arial" w:hAnsi="Arial" w:cs="Arial"/>
          <w:b/>
          <w:sz w:val="20"/>
          <w:szCs w:val="20"/>
        </w:rPr>
        <w:tab/>
      </w:r>
      <w:r w:rsidR="005C58D2">
        <w:rPr>
          <w:rFonts w:ascii="Arial" w:hAnsi="Arial" w:cs="Arial"/>
          <w:b/>
          <w:sz w:val="20"/>
          <w:szCs w:val="20"/>
        </w:rPr>
        <w:t xml:space="preserve">      </w:t>
      </w:r>
      <w:r w:rsidR="008D54A5">
        <w:rPr>
          <w:rFonts w:ascii="Arial" w:hAnsi="Arial" w:cs="Arial"/>
          <w:b/>
          <w:sz w:val="20"/>
          <w:szCs w:val="20"/>
        </w:rPr>
        <w:t>February 201</w:t>
      </w:r>
      <w:r w:rsidR="00626102">
        <w:rPr>
          <w:rFonts w:ascii="Arial" w:hAnsi="Arial" w:cs="Arial"/>
          <w:b/>
          <w:sz w:val="20"/>
          <w:szCs w:val="20"/>
        </w:rPr>
        <w:t>4</w:t>
      </w:r>
      <w:r w:rsidR="008D54A5">
        <w:rPr>
          <w:rFonts w:ascii="Arial" w:hAnsi="Arial" w:cs="Arial"/>
          <w:b/>
          <w:sz w:val="20"/>
          <w:szCs w:val="20"/>
        </w:rPr>
        <w:t xml:space="preserve"> –</w:t>
      </w:r>
      <w:r w:rsidR="00626102">
        <w:rPr>
          <w:rFonts w:ascii="Arial" w:hAnsi="Arial" w:cs="Arial"/>
          <w:b/>
          <w:sz w:val="20"/>
          <w:szCs w:val="20"/>
        </w:rPr>
        <w:t xml:space="preserve"> </w:t>
      </w:r>
      <w:r w:rsidR="008D54A5">
        <w:rPr>
          <w:rFonts w:ascii="Arial" w:hAnsi="Arial" w:cs="Arial"/>
          <w:b/>
          <w:sz w:val="20"/>
          <w:szCs w:val="20"/>
        </w:rPr>
        <w:t xml:space="preserve">January </w:t>
      </w:r>
      <w:r w:rsidR="00626102">
        <w:rPr>
          <w:rFonts w:ascii="Arial" w:hAnsi="Arial" w:cs="Arial"/>
          <w:b/>
          <w:sz w:val="20"/>
          <w:szCs w:val="20"/>
        </w:rPr>
        <w:t>2015</w:t>
      </w:r>
    </w:p>
    <w:p w:rsidR="00520378" w:rsidRDefault="00520378" w:rsidP="00074146">
      <w:pPr>
        <w:pStyle w:val="NoSpacing"/>
        <w:ind w:left="705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20378">
        <w:rPr>
          <w:rFonts w:ascii="Arial" w:hAnsi="Arial" w:cs="Arial"/>
          <w:sz w:val="20"/>
          <w:szCs w:val="20"/>
          <w:shd w:val="clear" w:color="auto" w:fill="FFFFFF"/>
        </w:rPr>
        <w:t xml:space="preserve">An enterprise application for managing tours and travels providing detail overviews of places that can be explored </w:t>
      </w:r>
      <w:r w:rsidR="007E68A8">
        <w:rPr>
          <w:rFonts w:ascii="Arial" w:hAnsi="Arial" w:cs="Arial"/>
          <w:sz w:val="20"/>
          <w:szCs w:val="20"/>
          <w:shd w:val="clear" w:color="auto" w:fill="FFFFFF"/>
        </w:rPr>
        <w:t xml:space="preserve">   </w:t>
      </w:r>
      <w:r w:rsidRPr="00520378">
        <w:rPr>
          <w:rFonts w:ascii="Arial" w:hAnsi="Arial" w:cs="Arial"/>
          <w:sz w:val="20"/>
          <w:szCs w:val="20"/>
          <w:shd w:val="clear" w:color="auto" w:fill="FFFFFF"/>
        </w:rPr>
        <w:t>as a tourist.</w:t>
      </w:r>
    </w:p>
    <w:p w:rsidR="00A644FD" w:rsidRPr="00520378" w:rsidRDefault="00A644FD" w:rsidP="00074146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</w:p>
    <w:p w:rsidR="00520378" w:rsidRPr="00520378" w:rsidRDefault="00F74520" w:rsidP="00074146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 Do</w:t>
      </w:r>
      <w:r w:rsidR="00520378" w:rsidRPr="00520378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a</w:t>
      </w:r>
      <w:r w:rsidR="00520378" w:rsidRPr="00520378">
        <w:rPr>
          <w:rFonts w:ascii="Arial" w:hAnsi="Arial" w:cs="Arial"/>
          <w:b/>
          <w:sz w:val="20"/>
          <w:szCs w:val="20"/>
        </w:rPr>
        <w:t>in:</w:t>
      </w:r>
      <w:r w:rsidR="00520378" w:rsidRPr="00520378">
        <w:rPr>
          <w:rFonts w:ascii="Arial" w:hAnsi="Arial" w:cs="Arial"/>
          <w:i/>
          <w:sz w:val="20"/>
          <w:szCs w:val="20"/>
        </w:rPr>
        <w:t xml:space="preserve"> </w:t>
      </w:r>
      <w:r w:rsidR="00520378" w:rsidRPr="00520378">
        <w:rPr>
          <w:rFonts w:ascii="Arial" w:hAnsi="Arial" w:cs="Arial"/>
          <w:sz w:val="20"/>
          <w:szCs w:val="20"/>
        </w:rPr>
        <w:t>Tourism</w:t>
      </w:r>
    </w:p>
    <w:p w:rsidR="00520378" w:rsidRPr="00520378" w:rsidRDefault="00520378" w:rsidP="00A644FD">
      <w:pPr>
        <w:pStyle w:val="NoSpacing"/>
        <w:ind w:left="540"/>
        <w:jc w:val="both"/>
        <w:rPr>
          <w:rFonts w:ascii="Arial" w:hAnsi="Arial" w:cs="Arial"/>
          <w:b/>
          <w:sz w:val="20"/>
          <w:szCs w:val="20"/>
        </w:rPr>
      </w:pPr>
      <w:r w:rsidRPr="00520378">
        <w:rPr>
          <w:rFonts w:ascii="Arial" w:hAnsi="Arial" w:cs="Arial"/>
          <w:b/>
          <w:sz w:val="20"/>
          <w:szCs w:val="20"/>
        </w:rPr>
        <w:t>Responsibilities: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Front controller design using AngularJS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Develop Single Page Application and design routing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Develop Java Classes using SOLID principles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Perform unit testing using JUnit and </w:t>
      </w:r>
      <w:proofErr w:type="spellStart"/>
      <w:r w:rsidRPr="00520378">
        <w:rPr>
          <w:rFonts w:ascii="Arial" w:hAnsi="Arial" w:cs="Arial"/>
          <w:sz w:val="20"/>
          <w:szCs w:val="20"/>
        </w:rPr>
        <w:t>Mockito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framework for service layer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Use Spring boot for ORM and integrate with MySQL database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Implement RESTful web services using AngularJS on front tier, Spring framework on middle tier and integrate </w:t>
      </w:r>
      <w:proofErr w:type="spellStart"/>
      <w:r w:rsidRPr="00520378">
        <w:rPr>
          <w:rFonts w:ascii="Arial" w:hAnsi="Arial" w:cs="Arial"/>
          <w:sz w:val="20"/>
          <w:szCs w:val="20"/>
        </w:rPr>
        <w:t>Jersery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API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Configure Maven project for enterprise applications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Use Design patterns for optimum functionality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Use Google Map API to provide location information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Integrate jQuery UI to provide visual animations for web development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520378">
        <w:rPr>
          <w:rFonts w:ascii="Arial" w:hAnsi="Arial" w:cs="Arial"/>
          <w:sz w:val="20"/>
          <w:szCs w:val="20"/>
        </w:rPr>
        <w:t>JBoss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for server 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Implemented the log functionality by using log4j API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Follow Agile Development model by directly interacting with business users and product teams, with very quick turn-around time</w:t>
      </w:r>
    </w:p>
    <w:p w:rsidR="00520378" w:rsidRPr="00520378" w:rsidRDefault="00520378" w:rsidP="00520378">
      <w:pPr>
        <w:pStyle w:val="NoSpacing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sz w:val="20"/>
          <w:szCs w:val="20"/>
        </w:rPr>
        <w:t>Module integrating and bug fixing</w:t>
      </w:r>
    </w:p>
    <w:p w:rsidR="00520378" w:rsidRPr="00520378" w:rsidRDefault="00520378" w:rsidP="0052037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9417DB" w:rsidRPr="00520378" w:rsidRDefault="00F96D4F" w:rsidP="00520378">
      <w:pPr>
        <w:pStyle w:val="NoSpacing"/>
        <w:ind w:left="900"/>
        <w:jc w:val="both"/>
        <w:rPr>
          <w:rFonts w:ascii="Arial" w:hAnsi="Arial" w:cs="Arial"/>
          <w:i/>
          <w:sz w:val="20"/>
          <w:szCs w:val="20"/>
        </w:rPr>
      </w:pPr>
      <w:r w:rsidRPr="00520378">
        <w:rPr>
          <w:rFonts w:ascii="Arial" w:hAnsi="Arial" w:cs="Arial"/>
          <w:b/>
          <w:i/>
          <w:sz w:val="20"/>
          <w:szCs w:val="20"/>
        </w:rPr>
        <w:t xml:space="preserve">Tools used </w:t>
      </w:r>
      <w:r w:rsidR="00AF7017" w:rsidRPr="00520378">
        <w:rPr>
          <w:rFonts w:ascii="Arial" w:hAnsi="Arial" w:cs="Arial"/>
          <w:b/>
          <w:i/>
          <w:sz w:val="20"/>
          <w:szCs w:val="20"/>
        </w:rPr>
        <w:t>i</w:t>
      </w:r>
      <w:r w:rsidR="008B2B79" w:rsidRPr="00520378">
        <w:rPr>
          <w:rFonts w:ascii="Arial" w:hAnsi="Arial" w:cs="Arial"/>
          <w:b/>
          <w:i/>
          <w:sz w:val="20"/>
          <w:szCs w:val="20"/>
        </w:rPr>
        <w:t>nclude</w:t>
      </w:r>
      <w:r w:rsidRPr="00520378">
        <w:rPr>
          <w:rFonts w:ascii="Arial" w:hAnsi="Arial" w:cs="Arial"/>
          <w:b/>
          <w:i/>
          <w:sz w:val="20"/>
          <w:szCs w:val="20"/>
        </w:rPr>
        <w:t>:</w:t>
      </w:r>
      <w:r w:rsidR="00437C26" w:rsidRPr="00520378">
        <w:rPr>
          <w:rFonts w:ascii="Arial" w:hAnsi="Arial" w:cs="Arial"/>
          <w:b/>
          <w:i/>
          <w:sz w:val="20"/>
          <w:szCs w:val="20"/>
        </w:rPr>
        <w:t xml:space="preserve"> </w:t>
      </w:r>
      <w:r w:rsidR="001B2A40" w:rsidRPr="00520378">
        <w:rPr>
          <w:rFonts w:ascii="Arial" w:hAnsi="Arial" w:cs="Arial"/>
          <w:i/>
          <w:sz w:val="20"/>
          <w:szCs w:val="20"/>
        </w:rPr>
        <w:t xml:space="preserve">Java, JEE, </w:t>
      </w:r>
      <w:r w:rsidRPr="00520378">
        <w:rPr>
          <w:rFonts w:ascii="Arial" w:hAnsi="Arial" w:cs="Arial"/>
          <w:i/>
          <w:sz w:val="20"/>
          <w:szCs w:val="20"/>
        </w:rPr>
        <w:t>Angular</w:t>
      </w:r>
      <w:r w:rsidR="00C35D65" w:rsidRPr="00520378">
        <w:rPr>
          <w:rFonts w:ascii="Arial" w:hAnsi="Arial" w:cs="Arial"/>
          <w:i/>
          <w:sz w:val="20"/>
          <w:szCs w:val="20"/>
        </w:rPr>
        <w:t xml:space="preserve">JS, </w:t>
      </w:r>
      <w:r w:rsidR="00CE10BC" w:rsidRPr="00520378">
        <w:rPr>
          <w:rFonts w:ascii="Arial" w:hAnsi="Arial" w:cs="Arial"/>
          <w:i/>
          <w:sz w:val="20"/>
          <w:szCs w:val="20"/>
        </w:rPr>
        <w:t xml:space="preserve">HTML5, CSS3, </w:t>
      </w:r>
      <w:r w:rsidR="00437B51" w:rsidRPr="00520378">
        <w:rPr>
          <w:rFonts w:ascii="Arial" w:hAnsi="Arial" w:cs="Arial"/>
          <w:i/>
          <w:sz w:val="20"/>
          <w:szCs w:val="20"/>
        </w:rPr>
        <w:t xml:space="preserve">AJAX, </w:t>
      </w:r>
      <w:r w:rsidR="00CE10BC" w:rsidRPr="00520378">
        <w:rPr>
          <w:rFonts w:ascii="Arial" w:hAnsi="Arial" w:cs="Arial"/>
          <w:i/>
          <w:sz w:val="20"/>
          <w:szCs w:val="20"/>
        </w:rPr>
        <w:t xml:space="preserve">Bootstrap, </w:t>
      </w:r>
      <w:r w:rsidR="001D7ECF" w:rsidRPr="00520378">
        <w:rPr>
          <w:rFonts w:ascii="Arial" w:hAnsi="Arial" w:cs="Arial"/>
          <w:i/>
          <w:sz w:val="20"/>
          <w:szCs w:val="20"/>
        </w:rPr>
        <w:t xml:space="preserve">Spring, MySQL, </w:t>
      </w:r>
      <w:r w:rsidRPr="00520378">
        <w:rPr>
          <w:rFonts w:ascii="Arial" w:hAnsi="Arial" w:cs="Arial"/>
          <w:i/>
          <w:sz w:val="20"/>
          <w:szCs w:val="20"/>
        </w:rPr>
        <w:t>RESTful Web Service</w:t>
      </w:r>
      <w:r w:rsidR="006C3E32" w:rsidRPr="00520378">
        <w:rPr>
          <w:rFonts w:ascii="Arial" w:hAnsi="Arial" w:cs="Arial"/>
          <w:i/>
          <w:sz w:val="20"/>
          <w:szCs w:val="20"/>
        </w:rPr>
        <w:t>,</w:t>
      </w:r>
      <w:r w:rsidR="004330D1" w:rsidRPr="00520378">
        <w:rPr>
          <w:rFonts w:ascii="Arial" w:hAnsi="Arial" w:cs="Arial"/>
          <w:i/>
          <w:sz w:val="20"/>
          <w:szCs w:val="20"/>
        </w:rPr>
        <w:t xml:space="preserve"> </w:t>
      </w:r>
      <w:r w:rsidR="008A7488" w:rsidRPr="00520378">
        <w:rPr>
          <w:rFonts w:ascii="Arial" w:hAnsi="Arial" w:cs="Arial"/>
          <w:i/>
          <w:sz w:val="20"/>
          <w:szCs w:val="20"/>
        </w:rPr>
        <w:t>Maven,</w:t>
      </w:r>
      <w:r w:rsidR="006C3E32" w:rsidRPr="00520378">
        <w:rPr>
          <w:rFonts w:ascii="Arial" w:hAnsi="Arial" w:cs="Arial"/>
          <w:i/>
          <w:sz w:val="20"/>
          <w:szCs w:val="20"/>
        </w:rPr>
        <w:t xml:space="preserve"> Facad</w:t>
      </w:r>
      <w:r w:rsidR="00C1323C" w:rsidRPr="00520378">
        <w:rPr>
          <w:rFonts w:ascii="Arial" w:hAnsi="Arial" w:cs="Arial"/>
          <w:i/>
          <w:sz w:val="20"/>
          <w:szCs w:val="20"/>
        </w:rPr>
        <w:t>e, Factory, Singleton, Template,</w:t>
      </w:r>
      <w:r w:rsidR="00BE18E1" w:rsidRPr="00520378">
        <w:rPr>
          <w:rFonts w:ascii="Arial" w:hAnsi="Arial" w:cs="Arial"/>
          <w:i/>
          <w:sz w:val="20"/>
          <w:szCs w:val="20"/>
        </w:rPr>
        <w:t xml:space="preserve"> </w:t>
      </w:r>
      <w:r w:rsidR="006C3E32" w:rsidRPr="00520378">
        <w:rPr>
          <w:rFonts w:ascii="Arial" w:hAnsi="Arial" w:cs="Arial"/>
          <w:i/>
          <w:sz w:val="20"/>
          <w:szCs w:val="20"/>
        </w:rPr>
        <w:t>Composite design pattern</w:t>
      </w:r>
      <w:r w:rsidR="003A7B45" w:rsidRPr="00520378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A7B45" w:rsidRPr="00520378">
        <w:rPr>
          <w:rFonts w:ascii="Arial" w:hAnsi="Arial" w:cs="Arial"/>
          <w:i/>
          <w:sz w:val="20"/>
          <w:szCs w:val="20"/>
        </w:rPr>
        <w:t>Intellij</w:t>
      </w:r>
      <w:r w:rsidR="0061795C" w:rsidRPr="00520378">
        <w:rPr>
          <w:rFonts w:ascii="Arial" w:hAnsi="Arial" w:cs="Arial"/>
          <w:i/>
          <w:sz w:val="20"/>
          <w:szCs w:val="20"/>
        </w:rPr>
        <w:t>IDEA</w:t>
      </w:r>
      <w:proofErr w:type="spellEnd"/>
      <w:r w:rsidR="00E929D2" w:rsidRPr="00520378">
        <w:rPr>
          <w:rFonts w:ascii="Arial" w:hAnsi="Arial" w:cs="Arial"/>
          <w:i/>
          <w:sz w:val="20"/>
          <w:szCs w:val="20"/>
        </w:rPr>
        <w:t xml:space="preserve">, Junit, Maven, </w:t>
      </w:r>
      <w:proofErr w:type="spellStart"/>
      <w:r w:rsidR="00E929D2" w:rsidRPr="00520378">
        <w:rPr>
          <w:rFonts w:ascii="Arial" w:hAnsi="Arial" w:cs="Arial"/>
          <w:i/>
          <w:sz w:val="20"/>
          <w:szCs w:val="20"/>
        </w:rPr>
        <w:t>Git</w:t>
      </w:r>
      <w:proofErr w:type="spellEnd"/>
      <w:r w:rsidR="00E929D2" w:rsidRPr="00520378">
        <w:rPr>
          <w:rFonts w:ascii="Arial" w:hAnsi="Arial" w:cs="Arial"/>
          <w:i/>
          <w:sz w:val="20"/>
          <w:szCs w:val="20"/>
        </w:rPr>
        <w:t xml:space="preserve">, </w:t>
      </w:r>
      <w:r w:rsidR="0022288F" w:rsidRPr="00520378">
        <w:rPr>
          <w:rFonts w:ascii="Arial" w:hAnsi="Arial" w:cs="Arial"/>
          <w:i/>
          <w:sz w:val="20"/>
          <w:szCs w:val="20"/>
        </w:rPr>
        <w:t>Jenkins</w:t>
      </w:r>
      <w:r w:rsidR="00DD264B">
        <w:rPr>
          <w:rFonts w:ascii="Arial" w:hAnsi="Arial" w:cs="Arial"/>
          <w:i/>
          <w:sz w:val="20"/>
          <w:szCs w:val="20"/>
        </w:rPr>
        <w:t xml:space="preserve">, log4j, </w:t>
      </w:r>
      <w:proofErr w:type="spellStart"/>
      <w:r w:rsidR="00DD264B">
        <w:rPr>
          <w:rFonts w:ascii="Arial" w:hAnsi="Arial" w:cs="Arial"/>
          <w:i/>
          <w:sz w:val="20"/>
          <w:szCs w:val="20"/>
        </w:rPr>
        <w:t>RabbitMQ</w:t>
      </w:r>
      <w:proofErr w:type="spellEnd"/>
      <w:r w:rsidR="00DD264B">
        <w:rPr>
          <w:rFonts w:ascii="Arial" w:hAnsi="Arial" w:cs="Arial"/>
          <w:i/>
          <w:sz w:val="20"/>
          <w:szCs w:val="20"/>
        </w:rPr>
        <w:t xml:space="preserve">, </w:t>
      </w:r>
    </w:p>
    <w:p w:rsidR="00602132" w:rsidRPr="00520378" w:rsidRDefault="00602132" w:rsidP="00602132">
      <w:pPr>
        <w:pStyle w:val="NoSpacing"/>
        <w:jc w:val="both"/>
        <w:rPr>
          <w:rFonts w:ascii="Arial" w:hAnsi="Arial" w:cs="Arial"/>
          <w:sz w:val="6"/>
          <w:szCs w:val="6"/>
        </w:rPr>
      </w:pPr>
    </w:p>
    <w:p w:rsidR="008D54A5" w:rsidRPr="008D54A5" w:rsidRDefault="00E965A1" w:rsidP="00095F54">
      <w:pPr>
        <w:pStyle w:val="NoSpacing"/>
        <w:numPr>
          <w:ilvl w:val="0"/>
          <w:numId w:val="3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PathshalaNepal</w:t>
      </w:r>
      <w:proofErr w:type="spellEnd"/>
      <w:r w:rsidR="00AE5D85" w:rsidRPr="00520378">
        <w:rPr>
          <w:rFonts w:ascii="Arial" w:hAnsi="Arial" w:cs="Arial"/>
          <w:b/>
          <w:sz w:val="20"/>
          <w:szCs w:val="20"/>
        </w:rPr>
        <w:t xml:space="preserve"> </w:t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</w:r>
      <w:r w:rsidR="000E56E6">
        <w:rPr>
          <w:rFonts w:ascii="Arial" w:hAnsi="Arial" w:cs="Arial"/>
          <w:b/>
          <w:sz w:val="20"/>
          <w:szCs w:val="20"/>
        </w:rPr>
        <w:tab/>
        <w:t xml:space="preserve">     </w:t>
      </w:r>
      <w:r w:rsidR="00626102">
        <w:rPr>
          <w:rFonts w:ascii="Arial" w:hAnsi="Arial" w:cs="Arial"/>
          <w:b/>
          <w:sz w:val="20"/>
          <w:szCs w:val="20"/>
        </w:rPr>
        <w:t>March 2015 – November 2015</w:t>
      </w:r>
    </w:p>
    <w:p w:rsidR="001001F9" w:rsidRPr="001001F9" w:rsidRDefault="00E32EAD" w:rsidP="0079501B">
      <w:pPr>
        <w:pStyle w:val="NoSpacing"/>
        <w:ind w:left="7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enterprise application addressing school management system. Provides student information, financial management, classroom management, faculty management, event</w:t>
      </w:r>
      <w:r w:rsidR="007F18E2">
        <w:rPr>
          <w:rFonts w:ascii="Arial" w:hAnsi="Arial" w:cs="Arial"/>
          <w:sz w:val="20"/>
          <w:szCs w:val="20"/>
        </w:rPr>
        <w:t xml:space="preserve">s calendar, library management, </w:t>
      </w:r>
      <w:proofErr w:type="gramStart"/>
      <w:r>
        <w:rPr>
          <w:rFonts w:ascii="Arial" w:hAnsi="Arial" w:cs="Arial"/>
          <w:sz w:val="20"/>
          <w:szCs w:val="20"/>
        </w:rPr>
        <w:t>student</w:t>
      </w:r>
      <w:proofErr w:type="gramEnd"/>
      <w:r>
        <w:rPr>
          <w:rFonts w:ascii="Arial" w:hAnsi="Arial" w:cs="Arial"/>
          <w:sz w:val="20"/>
          <w:szCs w:val="20"/>
        </w:rPr>
        <w:t xml:space="preserve"> health information and </w:t>
      </w:r>
      <w:r w:rsidR="00063521">
        <w:rPr>
          <w:rFonts w:ascii="Arial" w:hAnsi="Arial" w:cs="Arial"/>
          <w:sz w:val="20"/>
          <w:szCs w:val="20"/>
        </w:rPr>
        <w:t>admission</w:t>
      </w:r>
      <w:r>
        <w:rPr>
          <w:rFonts w:ascii="Arial" w:hAnsi="Arial" w:cs="Arial"/>
          <w:sz w:val="20"/>
          <w:szCs w:val="20"/>
        </w:rPr>
        <w:t xml:space="preserve"> management. </w:t>
      </w:r>
    </w:p>
    <w:p w:rsidR="001001F9" w:rsidRDefault="001001F9" w:rsidP="001001F9">
      <w:pPr>
        <w:pStyle w:val="NoSpacing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1001F9" w:rsidRPr="001001F9" w:rsidRDefault="001001F9" w:rsidP="001001F9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Business Domain: </w:t>
      </w:r>
      <w:r w:rsidRPr="001001F9">
        <w:rPr>
          <w:rFonts w:ascii="Arial" w:hAnsi="Arial" w:cs="Arial"/>
          <w:sz w:val="20"/>
          <w:szCs w:val="20"/>
        </w:rPr>
        <w:t>Education</w:t>
      </w:r>
    </w:p>
    <w:p w:rsidR="001001F9" w:rsidRDefault="001001F9" w:rsidP="001001F9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</w:p>
    <w:p w:rsidR="001001F9" w:rsidRPr="001001F9" w:rsidRDefault="001001F9" w:rsidP="001001F9">
      <w:pPr>
        <w:pStyle w:val="NoSpacing"/>
        <w:ind w:left="540"/>
        <w:jc w:val="both"/>
        <w:rPr>
          <w:rFonts w:ascii="Arial" w:hAnsi="Arial" w:cs="Arial"/>
          <w:b/>
          <w:sz w:val="20"/>
          <w:szCs w:val="20"/>
        </w:rPr>
      </w:pPr>
      <w:r w:rsidRPr="001001F9">
        <w:rPr>
          <w:rFonts w:ascii="Arial" w:hAnsi="Arial" w:cs="Arial"/>
          <w:b/>
          <w:sz w:val="20"/>
          <w:szCs w:val="20"/>
        </w:rPr>
        <w:t>Responsibilities: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1001F9">
        <w:rPr>
          <w:rFonts w:ascii="Arial" w:hAnsi="Arial" w:cs="Arial"/>
          <w:sz w:val="20"/>
          <w:szCs w:val="20"/>
        </w:rPr>
        <w:t>Implement dynamic functionality to web page using JQuery and implemented Asynchronous means of retrieval of data using AJAX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Participate in the daily Agile SCRUM meetings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Implement RESTful Web Services using AngularJS in the front-end.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Consumed Restful web services using Jersey API on middle tier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Use Postman to test JSON objects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567A2A">
        <w:rPr>
          <w:rFonts w:ascii="Arial" w:hAnsi="Arial" w:cs="Arial"/>
          <w:sz w:val="20"/>
          <w:szCs w:val="20"/>
        </w:rPr>
        <w:t>Git</w:t>
      </w:r>
      <w:proofErr w:type="spellEnd"/>
      <w:r w:rsidRPr="00567A2A">
        <w:rPr>
          <w:rFonts w:ascii="Arial" w:hAnsi="Arial" w:cs="Arial"/>
          <w:sz w:val="20"/>
          <w:szCs w:val="20"/>
        </w:rPr>
        <w:t xml:space="preserve"> for source control repository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Provide back-end design for the accounting module of school management system using Hibernate for ORM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Develop DAO (Data Access Object) classes to access data from database.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 xml:space="preserve">Create </w:t>
      </w:r>
      <w:r w:rsidR="00F614A0" w:rsidRPr="00567A2A">
        <w:rPr>
          <w:rFonts w:ascii="Arial" w:hAnsi="Arial" w:cs="Arial"/>
          <w:sz w:val="20"/>
          <w:szCs w:val="20"/>
        </w:rPr>
        <w:t>transactions</w:t>
      </w:r>
      <w:r w:rsidRPr="00567A2A">
        <w:rPr>
          <w:rFonts w:ascii="Arial" w:hAnsi="Arial" w:cs="Arial"/>
          <w:sz w:val="20"/>
          <w:szCs w:val="20"/>
        </w:rPr>
        <w:t xml:space="preserve"> to perform CRUD operations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Use Eclipse IDE for application development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 xml:space="preserve">Develop unit cases using JUnit and </w:t>
      </w:r>
      <w:proofErr w:type="spellStart"/>
      <w:r w:rsidRPr="00567A2A">
        <w:rPr>
          <w:rFonts w:ascii="Arial" w:hAnsi="Arial" w:cs="Arial"/>
          <w:sz w:val="20"/>
          <w:szCs w:val="20"/>
        </w:rPr>
        <w:t>Mockito</w:t>
      </w:r>
      <w:proofErr w:type="spellEnd"/>
      <w:r w:rsidRPr="00567A2A">
        <w:rPr>
          <w:rFonts w:ascii="Arial" w:hAnsi="Arial" w:cs="Arial"/>
          <w:sz w:val="20"/>
          <w:szCs w:val="20"/>
        </w:rPr>
        <w:t xml:space="preserve"> framework</w:t>
      </w:r>
    </w:p>
    <w:p w:rsid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 xml:space="preserve">Write queries and store procedure for MySQL data base </w:t>
      </w:r>
    </w:p>
    <w:p w:rsidR="001001F9" w:rsidRPr="00567A2A" w:rsidRDefault="001001F9" w:rsidP="00567A2A">
      <w:pPr>
        <w:pStyle w:val="NoSpacing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67A2A">
        <w:rPr>
          <w:rFonts w:ascii="Arial" w:hAnsi="Arial" w:cs="Arial"/>
          <w:sz w:val="20"/>
          <w:szCs w:val="20"/>
        </w:rPr>
        <w:t>Use Hibernate optimization to optimize response time</w:t>
      </w:r>
    </w:p>
    <w:p w:rsidR="001001F9" w:rsidRDefault="001001F9" w:rsidP="001001F9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</w:p>
    <w:p w:rsidR="004E718B" w:rsidRPr="001001F9" w:rsidRDefault="009A4414" w:rsidP="001001F9">
      <w:pPr>
        <w:pStyle w:val="NoSpacing"/>
        <w:ind w:left="540"/>
        <w:jc w:val="both"/>
        <w:rPr>
          <w:rFonts w:ascii="Arial" w:hAnsi="Arial" w:cs="Arial"/>
          <w:i/>
          <w:sz w:val="20"/>
          <w:szCs w:val="20"/>
        </w:rPr>
      </w:pPr>
      <w:r w:rsidRPr="001001F9">
        <w:rPr>
          <w:rFonts w:ascii="Arial" w:hAnsi="Arial" w:cs="Arial"/>
          <w:b/>
          <w:i/>
          <w:sz w:val="20"/>
          <w:szCs w:val="20"/>
        </w:rPr>
        <w:t>Tools used include:</w:t>
      </w:r>
      <w:r w:rsidRPr="001001F9">
        <w:rPr>
          <w:rFonts w:ascii="Arial" w:hAnsi="Arial" w:cs="Arial"/>
          <w:i/>
          <w:sz w:val="20"/>
          <w:szCs w:val="20"/>
        </w:rPr>
        <w:t xml:space="preserve"> AngularJS,</w:t>
      </w:r>
      <w:r w:rsidR="00567A2A">
        <w:rPr>
          <w:rFonts w:ascii="Arial" w:hAnsi="Arial" w:cs="Arial"/>
          <w:i/>
          <w:sz w:val="20"/>
          <w:szCs w:val="20"/>
        </w:rPr>
        <w:t xml:space="preserve"> HTML, CSS,</w:t>
      </w:r>
      <w:r w:rsidRPr="001001F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567A2A">
        <w:rPr>
          <w:rFonts w:ascii="Arial" w:hAnsi="Arial" w:cs="Arial"/>
          <w:i/>
          <w:sz w:val="20"/>
          <w:szCs w:val="20"/>
        </w:rPr>
        <w:t>Javascript</w:t>
      </w:r>
      <w:proofErr w:type="spellEnd"/>
      <w:r w:rsidR="00567A2A">
        <w:rPr>
          <w:rFonts w:ascii="Arial" w:hAnsi="Arial" w:cs="Arial"/>
          <w:i/>
          <w:sz w:val="20"/>
          <w:szCs w:val="20"/>
        </w:rPr>
        <w:t xml:space="preserve">, jQuery, Bootstrap, Spring, </w:t>
      </w:r>
      <w:r w:rsidR="00A93CCF">
        <w:rPr>
          <w:rFonts w:ascii="Arial" w:hAnsi="Arial" w:cs="Arial"/>
          <w:i/>
          <w:sz w:val="20"/>
          <w:szCs w:val="20"/>
        </w:rPr>
        <w:t xml:space="preserve">Spring Security, Spring Oauth2, </w:t>
      </w:r>
      <w:r w:rsidR="0067389B" w:rsidRPr="001001F9">
        <w:rPr>
          <w:rFonts w:ascii="Arial" w:hAnsi="Arial" w:cs="Arial"/>
          <w:i/>
          <w:sz w:val="20"/>
          <w:szCs w:val="20"/>
        </w:rPr>
        <w:t>Jersey</w:t>
      </w:r>
      <w:r w:rsidR="00980E4E" w:rsidRPr="001001F9">
        <w:rPr>
          <w:rFonts w:ascii="Arial" w:hAnsi="Arial" w:cs="Arial"/>
          <w:i/>
          <w:sz w:val="20"/>
          <w:szCs w:val="20"/>
        </w:rPr>
        <w:t>,</w:t>
      </w:r>
      <w:r w:rsidR="00570D75" w:rsidRPr="001001F9">
        <w:rPr>
          <w:rFonts w:ascii="Arial" w:hAnsi="Arial" w:cs="Arial"/>
          <w:i/>
          <w:sz w:val="20"/>
          <w:szCs w:val="20"/>
        </w:rPr>
        <w:t xml:space="preserve"> Junit, </w:t>
      </w:r>
      <w:proofErr w:type="spellStart"/>
      <w:r w:rsidR="00570D75" w:rsidRPr="001001F9">
        <w:rPr>
          <w:rFonts w:ascii="Arial" w:hAnsi="Arial" w:cs="Arial"/>
          <w:i/>
          <w:sz w:val="20"/>
          <w:szCs w:val="20"/>
        </w:rPr>
        <w:t>Mockito</w:t>
      </w:r>
      <w:proofErr w:type="spellEnd"/>
      <w:r w:rsidR="00570D75" w:rsidRPr="001001F9">
        <w:rPr>
          <w:rFonts w:ascii="Arial" w:hAnsi="Arial" w:cs="Arial"/>
          <w:i/>
          <w:sz w:val="20"/>
          <w:szCs w:val="20"/>
        </w:rPr>
        <w:t>,</w:t>
      </w:r>
      <w:r w:rsidR="00980E4E" w:rsidRPr="001001F9">
        <w:rPr>
          <w:rFonts w:ascii="Arial" w:hAnsi="Arial" w:cs="Arial"/>
          <w:i/>
          <w:sz w:val="20"/>
          <w:szCs w:val="20"/>
        </w:rPr>
        <w:t xml:space="preserve"> MySQL, RESTful Web Services, </w:t>
      </w:r>
      <w:proofErr w:type="spellStart"/>
      <w:r w:rsidR="00335532" w:rsidRPr="001001F9">
        <w:rPr>
          <w:rFonts w:ascii="Arial" w:hAnsi="Arial" w:cs="Arial"/>
          <w:i/>
          <w:sz w:val="20"/>
          <w:szCs w:val="20"/>
        </w:rPr>
        <w:t>JBoss</w:t>
      </w:r>
      <w:proofErr w:type="spellEnd"/>
      <w:r w:rsidR="00E043EF" w:rsidRPr="001001F9">
        <w:rPr>
          <w:rFonts w:ascii="Arial" w:hAnsi="Arial" w:cs="Arial"/>
          <w:i/>
          <w:sz w:val="20"/>
          <w:szCs w:val="20"/>
        </w:rPr>
        <w:t xml:space="preserve"> 7</w:t>
      </w:r>
      <w:r w:rsidR="001030BD" w:rsidRPr="001001F9">
        <w:rPr>
          <w:rFonts w:ascii="Arial" w:hAnsi="Arial" w:cs="Arial"/>
          <w:i/>
          <w:sz w:val="20"/>
          <w:szCs w:val="20"/>
        </w:rPr>
        <w:t>,</w:t>
      </w:r>
      <w:r w:rsidR="00C703A1" w:rsidRPr="001001F9">
        <w:rPr>
          <w:rFonts w:ascii="Arial" w:hAnsi="Arial" w:cs="Arial"/>
          <w:i/>
          <w:sz w:val="20"/>
          <w:szCs w:val="20"/>
        </w:rPr>
        <w:t xml:space="preserve"> </w:t>
      </w:r>
      <w:r w:rsidR="00DB74A9" w:rsidRPr="001001F9">
        <w:rPr>
          <w:rFonts w:ascii="Arial" w:hAnsi="Arial" w:cs="Arial"/>
          <w:i/>
          <w:sz w:val="20"/>
          <w:szCs w:val="20"/>
        </w:rPr>
        <w:t>Eclipse</w:t>
      </w:r>
      <w:r w:rsidR="003170F6" w:rsidRPr="001001F9">
        <w:rPr>
          <w:rFonts w:ascii="Arial" w:hAnsi="Arial" w:cs="Arial"/>
          <w:i/>
          <w:sz w:val="20"/>
          <w:szCs w:val="20"/>
        </w:rPr>
        <w:t xml:space="preserve"> </w:t>
      </w:r>
      <w:r w:rsidR="00DB74A9" w:rsidRPr="001001F9">
        <w:rPr>
          <w:rFonts w:ascii="Arial" w:hAnsi="Arial" w:cs="Arial"/>
          <w:i/>
          <w:sz w:val="20"/>
          <w:szCs w:val="20"/>
        </w:rPr>
        <w:t>(Luna)</w:t>
      </w:r>
      <w:r w:rsidR="00223DE9" w:rsidRPr="001001F9">
        <w:rPr>
          <w:rFonts w:ascii="Arial" w:hAnsi="Arial" w:cs="Arial"/>
          <w:i/>
          <w:sz w:val="20"/>
          <w:szCs w:val="20"/>
        </w:rPr>
        <w:t>.</w:t>
      </w:r>
      <w:r w:rsidR="000A4262" w:rsidRPr="001001F9">
        <w:rPr>
          <w:rFonts w:ascii="Arial" w:hAnsi="Arial" w:cs="Arial"/>
          <w:i/>
          <w:sz w:val="20"/>
          <w:szCs w:val="20"/>
        </w:rPr>
        <w:t xml:space="preserve"> </w:t>
      </w:r>
    </w:p>
    <w:p w:rsidR="00EC1F1A" w:rsidRPr="00520378" w:rsidRDefault="00EC1F1A" w:rsidP="00EC1F1A">
      <w:pPr>
        <w:pStyle w:val="NoSpacing"/>
        <w:pBdr>
          <w:bottom w:val="single" w:sz="6" w:space="1" w:color="auto"/>
        </w:pBdr>
        <w:spacing w:after="240"/>
        <w:jc w:val="both"/>
        <w:rPr>
          <w:rFonts w:ascii="Arial" w:hAnsi="Arial" w:cs="Arial"/>
          <w:sz w:val="10"/>
          <w:szCs w:val="10"/>
          <w:shd w:val="clear" w:color="auto" w:fill="FFFFFF"/>
        </w:rPr>
      </w:pPr>
    </w:p>
    <w:p w:rsidR="008E198D" w:rsidRPr="00520378" w:rsidRDefault="008E198D" w:rsidP="00671C85">
      <w:pPr>
        <w:pStyle w:val="NoSpacing"/>
        <w:spacing w:after="240"/>
        <w:jc w:val="center"/>
        <w:rPr>
          <w:rFonts w:ascii="Arial" w:hAnsi="Arial" w:cs="Arial"/>
          <w:b/>
          <w:sz w:val="26"/>
          <w:szCs w:val="26"/>
        </w:rPr>
      </w:pPr>
      <w:r w:rsidRPr="00520378">
        <w:rPr>
          <w:rFonts w:ascii="Arial" w:hAnsi="Arial" w:cs="Arial"/>
          <w:b/>
          <w:sz w:val="26"/>
          <w:szCs w:val="26"/>
        </w:rPr>
        <w:t>ACADEMIC PROJECTS</w:t>
      </w:r>
    </w:p>
    <w:p w:rsidR="008E198D" w:rsidRPr="00520378" w:rsidRDefault="003C1DEE" w:rsidP="00671C85">
      <w:pPr>
        <w:pStyle w:val="NoSpacing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b/>
          <w:sz w:val="20"/>
          <w:szCs w:val="20"/>
        </w:rPr>
        <w:t xml:space="preserve">E-Commerce, Maharishi University of </w:t>
      </w:r>
      <w:r w:rsidR="00E14DED" w:rsidRPr="00520378">
        <w:rPr>
          <w:rFonts w:ascii="Arial" w:hAnsi="Arial" w:cs="Arial"/>
          <w:b/>
          <w:sz w:val="20"/>
          <w:szCs w:val="20"/>
        </w:rPr>
        <w:t>Management</w:t>
      </w:r>
      <w:r w:rsidR="008D34C1" w:rsidRPr="00520378">
        <w:rPr>
          <w:rFonts w:ascii="Arial" w:hAnsi="Arial" w:cs="Arial"/>
          <w:b/>
          <w:sz w:val="20"/>
          <w:szCs w:val="20"/>
        </w:rPr>
        <w:t xml:space="preserve">: </w:t>
      </w:r>
      <w:r w:rsidR="00E14DED" w:rsidRPr="00520378">
        <w:rPr>
          <w:rFonts w:ascii="Arial" w:hAnsi="Arial" w:cs="Arial"/>
          <w:sz w:val="20"/>
          <w:szCs w:val="20"/>
        </w:rPr>
        <w:t>Created web application e</w:t>
      </w:r>
      <w:r w:rsidRPr="00520378">
        <w:rPr>
          <w:rFonts w:ascii="Arial" w:hAnsi="Arial" w:cs="Arial"/>
          <w:sz w:val="20"/>
          <w:szCs w:val="20"/>
        </w:rPr>
        <w:t>-commerce to facilitate</w:t>
      </w:r>
      <w:r w:rsidR="00AF3C0D" w:rsidRPr="00520378">
        <w:rPr>
          <w:rFonts w:ascii="Arial" w:hAnsi="Arial" w:cs="Arial"/>
          <w:sz w:val="20"/>
          <w:szCs w:val="20"/>
        </w:rPr>
        <w:t xml:space="preserve"> online shopping. </w:t>
      </w:r>
      <w:r w:rsidR="00E14DED" w:rsidRPr="00520378">
        <w:rPr>
          <w:rFonts w:ascii="Arial" w:hAnsi="Arial" w:cs="Arial"/>
          <w:sz w:val="20"/>
          <w:szCs w:val="20"/>
        </w:rPr>
        <w:t>Designed</w:t>
      </w:r>
      <w:r w:rsidR="00AF3C0D" w:rsidRPr="00520378">
        <w:rPr>
          <w:rFonts w:ascii="Arial" w:hAnsi="Arial" w:cs="Arial"/>
          <w:sz w:val="20"/>
          <w:szCs w:val="20"/>
        </w:rPr>
        <w:t xml:space="preserve"> front </w:t>
      </w:r>
      <w:r w:rsidRPr="00520378">
        <w:rPr>
          <w:rFonts w:ascii="Arial" w:hAnsi="Arial" w:cs="Arial"/>
          <w:sz w:val="20"/>
          <w:szCs w:val="20"/>
        </w:rPr>
        <w:t>end si</w:t>
      </w:r>
      <w:r w:rsidR="00AF3C0D" w:rsidRPr="00520378">
        <w:rPr>
          <w:rFonts w:ascii="Arial" w:hAnsi="Arial" w:cs="Arial"/>
          <w:sz w:val="20"/>
          <w:szCs w:val="20"/>
        </w:rPr>
        <w:t>ngle page interface to provide</w:t>
      </w:r>
      <w:r w:rsidRPr="00520378">
        <w:rPr>
          <w:rFonts w:ascii="Arial" w:hAnsi="Arial" w:cs="Arial"/>
          <w:sz w:val="20"/>
          <w:szCs w:val="20"/>
        </w:rPr>
        <w:t xml:space="preserve"> graphi</w:t>
      </w:r>
      <w:r w:rsidR="00AF3C0D" w:rsidRPr="00520378">
        <w:rPr>
          <w:rFonts w:ascii="Arial" w:hAnsi="Arial" w:cs="Arial"/>
          <w:sz w:val="20"/>
          <w:szCs w:val="20"/>
        </w:rPr>
        <w:t>cal view. Implemented</w:t>
      </w:r>
      <w:r w:rsidR="0096291C" w:rsidRPr="00520378">
        <w:rPr>
          <w:rFonts w:ascii="Arial" w:hAnsi="Arial" w:cs="Arial"/>
          <w:sz w:val="20"/>
          <w:szCs w:val="20"/>
        </w:rPr>
        <w:t xml:space="preserve"> RESTful</w:t>
      </w:r>
      <w:r w:rsidRPr="00520378">
        <w:rPr>
          <w:rFonts w:ascii="Arial" w:hAnsi="Arial" w:cs="Arial"/>
          <w:sz w:val="20"/>
          <w:szCs w:val="20"/>
        </w:rPr>
        <w:t xml:space="preserve"> web services </w:t>
      </w:r>
      <w:r w:rsidR="0096291C" w:rsidRPr="00520378">
        <w:rPr>
          <w:rFonts w:ascii="Arial" w:hAnsi="Arial" w:cs="Arial"/>
          <w:sz w:val="20"/>
          <w:szCs w:val="20"/>
        </w:rPr>
        <w:t xml:space="preserve">using Jersey API, back end tire using </w:t>
      </w:r>
      <w:proofErr w:type="spellStart"/>
      <w:r w:rsidRPr="00520378">
        <w:rPr>
          <w:rFonts w:ascii="Arial" w:hAnsi="Arial" w:cs="Arial"/>
          <w:sz w:val="20"/>
          <w:szCs w:val="20"/>
        </w:rPr>
        <w:t>using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20378">
        <w:rPr>
          <w:rFonts w:ascii="Arial" w:hAnsi="Arial" w:cs="Arial"/>
          <w:sz w:val="20"/>
          <w:szCs w:val="20"/>
        </w:rPr>
        <w:t>Spring</w:t>
      </w:r>
      <w:proofErr w:type="gramEnd"/>
      <w:r w:rsidRPr="00520378">
        <w:rPr>
          <w:rFonts w:ascii="Arial" w:hAnsi="Arial" w:cs="Arial"/>
          <w:sz w:val="20"/>
          <w:szCs w:val="20"/>
        </w:rPr>
        <w:t xml:space="preserve"> and Spring</w:t>
      </w:r>
      <w:r w:rsidR="000A4262" w:rsidRPr="00520378">
        <w:rPr>
          <w:rFonts w:ascii="Arial" w:hAnsi="Arial" w:cs="Arial"/>
          <w:sz w:val="20"/>
          <w:szCs w:val="20"/>
        </w:rPr>
        <w:t xml:space="preserve"> </w:t>
      </w:r>
      <w:r w:rsidRPr="00520378">
        <w:rPr>
          <w:rFonts w:ascii="Arial" w:hAnsi="Arial" w:cs="Arial"/>
          <w:sz w:val="20"/>
          <w:szCs w:val="20"/>
        </w:rPr>
        <w:t>boot</w:t>
      </w:r>
      <w:r w:rsidR="002E5208" w:rsidRPr="00520378">
        <w:rPr>
          <w:rFonts w:ascii="Arial" w:hAnsi="Arial" w:cs="Arial"/>
          <w:sz w:val="20"/>
          <w:szCs w:val="20"/>
        </w:rPr>
        <w:t xml:space="preserve"> for ORM</w:t>
      </w:r>
      <w:r w:rsidRPr="00520378">
        <w:rPr>
          <w:rFonts w:ascii="Arial" w:hAnsi="Arial" w:cs="Arial"/>
          <w:sz w:val="20"/>
          <w:szCs w:val="20"/>
        </w:rPr>
        <w:t xml:space="preserve">. </w:t>
      </w:r>
      <w:r w:rsidR="00AF3C0D" w:rsidRPr="00520378">
        <w:rPr>
          <w:rFonts w:ascii="Arial" w:hAnsi="Arial" w:cs="Arial"/>
          <w:sz w:val="20"/>
          <w:szCs w:val="20"/>
        </w:rPr>
        <w:t>Employed</w:t>
      </w:r>
      <w:r w:rsidRPr="00520378">
        <w:rPr>
          <w:rFonts w:ascii="Arial" w:hAnsi="Arial" w:cs="Arial"/>
          <w:sz w:val="20"/>
          <w:szCs w:val="20"/>
        </w:rPr>
        <w:t xml:space="preserve"> RESTful web services while working with </w:t>
      </w:r>
      <w:proofErr w:type="spellStart"/>
      <w:r w:rsidRPr="00520378">
        <w:rPr>
          <w:rFonts w:ascii="Arial" w:hAnsi="Arial" w:cs="Arial"/>
          <w:sz w:val="20"/>
          <w:szCs w:val="20"/>
        </w:rPr>
        <w:t>RabbitMQ</w:t>
      </w:r>
      <w:proofErr w:type="spellEnd"/>
      <w:r w:rsidRPr="00520378">
        <w:rPr>
          <w:rFonts w:ascii="Arial" w:hAnsi="Arial" w:cs="Arial"/>
          <w:sz w:val="20"/>
          <w:szCs w:val="20"/>
        </w:rPr>
        <w:t xml:space="preserve"> for </w:t>
      </w:r>
      <w:r w:rsidR="00932D93" w:rsidRPr="00520378">
        <w:rPr>
          <w:rFonts w:ascii="Arial" w:hAnsi="Arial" w:cs="Arial"/>
          <w:sz w:val="20"/>
          <w:szCs w:val="20"/>
        </w:rPr>
        <w:t>sending SMTP emails to the client</w:t>
      </w:r>
      <w:r w:rsidRPr="00520378">
        <w:rPr>
          <w:rFonts w:ascii="Arial" w:hAnsi="Arial" w:cs="Arial"/>
          <w:sz w:val="20"/>
          <w:szCs w:val="20"/>
        </w:rPr>
        <w:t xml:space="preserve">. </w:t>
      </w:r>
      <w:r w:rsidRPr="00520378">
        <w:rPr>
          <w:rFonts w:ascii="Arial" w:hAnsi="Arial" w:cs="Arial"/>
          <w:b/>
          <w:i/>
          <w:sz w:val="20"/>
          <w:szCs w:val="20"/>
        </w:rPr>
        <w:t>Technologies used include:</w:t>
      </w:r>
      <w:r w:rsidRPr="00520378">
        <w:rPr>
          <w:rFonts w:ascii="Arial" w:hAnsi="Arial" w:cs="Arial"/>
          <w:i/>
          <w:sz w:val="20"/>
          <w:szCs w:val="20"/>
        </w:rPr>
        <w:t xml:space="preserve"> Java</w:t>
      </w:r>
      <w:r w:rsidR="00547D91" w:rsidRPr="00520378">
        <w:rPr>
          <w:rFonts w:ascii="Arial" w:hAnsi="Arial" w:cs="Arial"/>
          <w:i/>
          <w:sz w:val="20"/>
          <w:szCs w:val="20"/>
        </w:rPr>
        <w:t xml:space="preserve"> 8</w:t>
      </w:r>
      <w:r w:rsidRPr="00520378">
        <w:rPr>
          <w:rFonts w:ascii="Arial" w:hAnsi="Arial" w:cs="Arial"/>
          <w:i/>
          <w:sz w:val="20"/>
          <w:szCs w:val="20"/>
        </w:rPr>
        <w:t>,</w:t>
      </w:r>
      <w:r w:rsidR="00EE08B3" w:rsidRPr="00520378">
        <w:rPr>
          <w:rFonts w:ascii="Arial" w:hAnsi="Arial" w:cs="Arial"/>
          <w:i/>
          <w:sz w:val="20"/>
          <w:szCs w:val="20"/>
        </w:rPr>
        <w:t xml:space="preserve"> Tomcat 8,</w:t>
      </w:r>
      <w:r w:rsidR="00EC1F1A" w:rsidRPr="00520378">
        <w:rPr>
          <w:rFonts w:ascii="Arial" w:hAnsi="Arial" w:cs="Arial"/>
          <w:i/>
          <w:sz w:val="20"/>
          <w:szCs w:val="20"/>
        </w:rPr>
        <w:t xml:space="preserve"> </w:t>
      </w:r>
      <w:r w:rsidR="00BE404C" w:rsidRPr="00520378">
        <w:rPr>
          <w:rFonts w:ascii="Arial" w:hAnsi="Arial" w:cs="Arial"/>
          <w:i/>
          <w:sz w:val="20"/>
          <w:szCs w:val="20"/>
        </w:rPr>
        <w:t xml:space="preserve">AngularJS, </w:t>
      </w:r>
      <w:proofErr w:type="gramStart"/>
      <w:r w:rsidR="00995318" w:rsidRPr="00520378">
        <w:rPr>
          <w:rFonts w:ascii="Arial" w:hAnsi="Arial" w:cs="Arial"/>
          <w:i/>
          <w:sz w:val="20"/>
          <w:szCs w:val="20"/>
        </w:rPr>
        <w:t>Spring</w:t>
      </w:r>
      <w:proofErr w:type="gramEnd"/>
      <w:r w:rsidR="00E14DED" w:rsidRPr="00520378">
        <w:rPr>
          <w:rFonts w:ascii="Arial" w:hAnsi="Arial" w:cs="Arial"/>
          <w:i/>
          <w:sz w:val="20"/>
          <w:szCs w:val="20"/>
        </w:rPr>
        <w:t xml:space="preserve">, MySQL, </w:t>
      </w:r>
      <w:proofErr w:type="spellStart"/>
      <w:r w:rsidR="00E14DED" w:rsidRPr="00520378">
        <w:rPr>
          <w:rFonts w:ascii="Arial" w:hAnsi="Arial" w:cs="Arial"/>
          <w:i/>
          <w:sz w:val="20"/>
          <w:szCs w:val="20"/>
        </w:rPr>
        <w:t>RabbitMQ</w:t>
      </w:r>
      <w:proofErr w:type="spellEnd"/>
      <w:r w:rsidR="00E14DED" w:rsidRPr="00520378">
        <w:rPr>
          <w:rFonts w:ascii="Arial" w:hAnsi="Arial" w:cs="Arial"/>
          <w:i/>
          <w:sz w:val="20"/>
          <w:szCs w:val="20"/>
        </w:rPr>
        <w:t>, RESTful W</w:t>
      </w:r>
      <w:r w:rsidRPr="00520378">
        <w:rPr>
          <w:rFonts w:ascii="Arial" w:hAnsi="Arial" w:cs="Arial"/>
          <w:i/>
          <w:sz w:val="20"/>
          <w:szCs w:val="20"/>
        </w:rPr>
        <w:t xml:space="preserve">eb </w:t>
      </w:r>
      <w:r w:rsidR="00E14DED" w:rsidRPr="00520378">
        <w:rPr>
          <w:rFonts w:ascii="Arial" w:hAnsi="Arial" w:cs="Arial"/>
          <w:i/>
          <w:sz w:val="20"/>
          <w:szCs w:val="20"/>
        </w:rPr>
        <w:t>S</w:t>
      </w:r>
      <w:r w:rsidRPr="00520378">
        <w:rPr>
          <w:rFonts w:ascii="Arial" w:hAnsi="Arial" w:cs="Arial"/>
          <w:i/>
          <w:sz w:val="20"/>
          <w:szCs w:val="20"/>
        </w:rPr>
        <w:t>ervices</w:t>
      </w:r>
      <w:r w:rsidR="00E14DED" w:rsidRPr="00520378">
        <w:rPr>
          <w:rFonts w:ascii="Arial" w:hAnsi="Arial" w:cs="Arial"/>
          <w:i/>
          <w:sz w:val="20"/>
          <w:szCs w:val="20"/>
        </w:rPr>
        <w:t>, Spring</w:t>
      </w:r>
      <w:r w:rsidR="00B86D75" w:rsidRPr="00520378">
        <w:rPr>
          <w:rFonts w:ascii="Arial" w:hAnsi="Arial" w:cs="Arial"/>
          <w:i/>
          <w:sz w:val="20"/>
          <w:szCs w:val="20"/>
        </w:rPr>
        <w:t xml:space="preserve"> </w:t>
      </w:r>
      <w:r w:rsidR="00BD3A80" w:rsidRPr="00520378">
        <w:rPr>
          <w:rFonts w:ascii="Arial" w:hAnsi="Arial" w:cs="Arial"/>
          <w:i/>
          <w:sz w:val="20"/>
          <w:szCs w:val="20"/>
        </w:rPr>
        <w:t xml:space="preserve">boot, </w:t>
      </w:r>
      <w:r w:rsidR="00AF3C0D" w:rsidRPr="00520378">
        <w:rPr>
          <w:rFonts w:ascii="Arial" w:hAnsi="Arial" w:cs="Arial"/>
          <w:i/>
          <w:sz w:val="20"/>
          <w:szCs w:val="20"/>
        </w:rPr>
        <w:t>Spring Tool S</w:t>
      </w:r>
      <w:r w:rsidR="00995318" w:rsidRPr="00520378">
        <w:rPr>
          <w:rFonts w:ascii="Arial" w:hAnsi="Arial" w:cs="Arial"/>
          <w:i/>
          <w:sz w:val="20"/>
          <w:szCs w:val="20"/>
        </w:rPr>
        <w:t>uit</w:t>
      </w:r>
      <w:r w:rsidR="00BD3A80" w:rsidRPr="00520378">
        <w:rPr>
          <w:rFonts w:ascii="Arial" w:hAnsi="Arial" w:cs="Arial"/>
          <w:i/>
          <w:sz w:val="20"/>
          <w:szCs w:val="20"/>
        </w:rPr>
        <w:t>.</w:t>
      </w:r>
    </w:p>
    <w:p w:rsidR="00574EED" w:rsidRPr="00520378" w:rsidRDefault="00574EED" w:rsidP="00892211">
      <w:pPr>
        <w:pStyle w:val="NoSpacing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b/>
          <w:sz w:val="20"/>
          <w:szCs w:val="20"/>
        </w:rPr>
        <w:t>Online Dictionary, Maharishi University of Management:</w:t>
      </w:r>
      <w:r w:rsidRPr="00520378">
        <w:rPr>
          <w:rFonts w:ascii="Arial" w:hAnsi="Arial" w:cs="Arial"/>
          <w:sz w:val="20"/>
          <w:szCs w:val="20"/>
        </w:rPr>
        <w:t xml:space="preserve"> Developed online dictionary to enable word meaning search. Integrated Thesaurus for vocabulary tutor.</w:t>
      </w:r>
      <w:r w:rsidR="001A5108" w:rsidRPr="00520378">
        <w:rPr>
          <w:rFonts w:ascii="Arial" w:hAnsi="Arial" w:cs="Arial"/>
          <w:sz w:val="20"/>
          <w:szCs w:val="20"/>
        </w:rPr>
        <w:t xml:space="preserve"> Designed UI </w:t>
      </w:r>
      <w:r w:rsidR="00EB4576" w:rsidRPr="00520378">
        <w:rPr>
          <w:rFonts w:ascii="Arial" w:hAnsi="Arial" w:cs="Arial"/>
          <w:sz w:val="20"/>
          <w:szCs w:val="20"/>
        </w:rPr>
        <w:t>and worked with JSP/Servlets for back end</w:t>
      </w:r>
      <w:r w:rsidR="001A5108" w:rsidRPr="00520378">
        <w:rPr>
          <w:rFonts w:ascii="Arial" w:hAnsi="Arial" w:cs="Arial"/>
          <w:sz w:val="20"/>
          <w:szCs w:val="20"/>
        </w:rPr>
        <w:t xml:space="preserve">. </w:t>
      </w:r>
      <w:r w:rsidRPr="00520378">
        <w:rPr>
          <w:rFonts w:ascii="Arial" w:hAnsi="Arial" w:cs="Arial"/>
          <w:sz w:val="20"/>
          <w:szCs w:val="20"/>
        </w:rPr>
        <w:t xml:space="preserve"> </w:t>
      </w:r>
      <w:r w:rsidRPr="00520378">
        <w:rPr>
          <w:rFonts w:ascii="Arial" w:hAnsi="Arial" w:cs="Arial"/>
          <w:b/>
          <w:i/>
          <w:sz w:val="20"/>
          <w:szCs w:val="20"/>
        </w:rPr>
        <w:t>Technologies used include:</w:t>
      </w:r>
      <w:r w:rsidR="00E73310" w:rsidRPr="00520378">
        <w:rPr>
          <w:rFonts w:ascii="Arial" w:hAnsi="Arial" w:cs="Arial"/>
          <w:b/>
          <w:i/>
          <w:sz w:val="20"/>
          <w:szCs w:val="20"/>
        </w:rPr>
        <w:t xml:space="preserve"> </w:t>
      </w:r>
      <w:r w:rsidRPr="00520378">
        <w:rPr>
          <w:rFonts w:ascii="Arial" w:hAnsi="Arial" w:cs="Arial"/>
          <w:sz w:val="20"/>
          <w:szCs w:val="20"/>
        </w:rPr>
        <w:t>HTML5, CSS3, Bootstrap, AJAX, jQuery, Brackets, Windows 8.</w:t>
      </w:r>
    </w:p>
    <w:p w:rsidR="008E198D" w:rsidRPr="00520378" w:rsidRDefault="008E198D" w:rsidP="002F039A">
      <w:pPr>
        <w:pStyle w:val="NoSpacing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520378">
        <w:rPr>
          <w:rFonts w:ascii="Arial" w:hAnsi="Arial" w:cs="Arial"/>
          <w:b/>
          <w:sz w:val="20"/>
          <w:szCs w:val="20"/>
        </w:rPr>
        <w:t xml:space="preserve">Advanced Traffic Management System (ATMS), </w:t>
      </w:r>
      <w:proofErr w:type="spellStart"/>
      <w:r w:rsidRPr="00520378">
        <w:rPr>
          <w:rFonts w:ascii="Arial" w:hAnsi="Arial" w:cs="Arial"/>
          <w:b/>
          <w:sz w:val="20"/>
          <w:szCs w:val="20"/>
        </w:rPr>
        <w:t>Kantipur</w:t>
      </w:r>
      <w:proofErr w:type="spellEnd"/>
      <w:r w:rsidRPr="00520378">
        <w:rPr>
          <w:rFonts w:ascii="Arial" w:hAnsi="Arial" w:cs="Arial"/>
          <w:b/>
          <w:sz w:val="20"/>
          <w:szCs w:val="20"/>
        </w:rPr>
        <w:t xml:space="preserve"> Engineering College:</w:t>
      </w:r>
      <w:r w:rsidR="006B3E35" w:rsidRPr="00520378">
        <w:rPr>
          <w:rFonts w:ascii="Arial" w:hAnsi="Arial" w:cs="Arial"/>
          <w:sz w:val="20"/>
          <w:szCs w:val="20"/>
        </w:rPr>
        <w:t xml:space="preserve"> </w:t>
      </w:r>
      <w:r w:rsidR="00D27057" w:rsidRPr="00520378">
        <w:rPr>
          <w:rFonts w:ascii="Arial" w:hAnsi="Arial" w:cs="Arial"/>
          <w:sz w:val="20"/>
          <w:szCs w:val="20"/>
        </w:rPr>
        <w:t>Successfully designed a</w:t>
      </w:r>
      <w:r w:rsidR="006B3E35" w:rsidRPr="00520378">
        <w:rPr>
          <w:rFonts w:ascii="Arial" w:hAnsi="Arial" w:cs="Arial"/>
          <w:sz w:val="20"/>
          <w:szCs w:val="20"/>
        </w:rPr>
        <w:t xml:space="preserve"> project to </w:t>
      </w:r>
      <w:r w:rsidR="00D27057" w:rsidRPr="00520378">
        <w:rPr>
          <w:rFonts w:ascii="Arial" w:hAnsi="Arial" w:cs="Arial"/>
          <w:sz w:val="20"/>
          <w:szCs w:val="20"/>
        </w:rPr>
        <w:t>automate</w:t>
      </w:r>
      <w:r w:rsidR="006B3E35" w:rsidRPr="00520378">
        <w:rPr>
          <w:rFonts w:ascii="Arial" w:hAnsi="Arial" w:cs="Arial"/>
          <w:sz w:val="20"/>
          <w:szCs w:val="20"/>
        </w:rPr>
        <w:t xml:space="preserve"> system to control traffic lights by determining vehicle density while </w:t>
      </w:r>
      <w:r w:rsidR="00D27057" w:rsidRPr="00520378">
        <w:rPr>
          <w:rFonts w:ascii="Arial" w:hAnsi="Arial" w:cs="Arial"/>
          <w:sz w:val="20"/>
          <w:szCs w:val="20"/>
        </w:rPr>
        <w:t xml:space="preserve">using digital image processing. </w:t>
      </w:r>
      <w:r w:rsidR="006B3E35" w:rsidRPr="00520378">
        <w:rPr>
          <w:rFonts w:ascii="Arial" w:hAnsi="Arial" w:cs="Arial"/>
          <w:sz w:val="20"/>
          <w:szCs w:val="20"/>
        </w:rPr>
        <w:t>Created user friendly interface to display traffic lights and real time video surveillance.</w:t>
      </w:r>
      <w:r w:rsidR="00D27057" w:rsidRPr="00520378">
        <w:rPr>
          <w:rFonts w:ascii="Arial" w:hAnsi="Arial" w:cs="Arial"/>
          <w:sz w:val="20"/>
          <w:szCs w:val="20"/>
        </w:rPr>
        <w:t xml:space="preserve"> </w:t>
      </w:r>
      <w:r w:rsidR="006B3E35" w:rsidRPr="00520378">
        <w:rPr>
          <w:rFonts w:ascii="Arial" w:hAnsi="Arial" w:cs="Arial"/>
          <w:sz w:val="20"/>
          <w:szCs w:val="20"/>
        </w:rPr>
        <w:t xml:space="preserve"> </w:t>
      </w:r>
      <w:r w:rsidR="006B3E35" w:rsidRPr="00520378">
        <w:rPr>
          <w:rFonts w:ascii="Arial" w:hAnsi="Arial" w:cs="Arial"/>
          <w:b/>
          <w:i/>
          <w:sz w:val="20"/>
          <w:szCs w:val="20"/>
        </w:rPr>
        <w:t xml:space="preserve">Technologies </w:t>
      </w:r>
      <w:r w:rsidRPr="00520378">
        <w:rPr>
          <w:rFonts w:ascii="Arial" w:hAnsi="Arial" w:cs="Arial"/>
          <w:b/>
          <w:i/>
          <w:sz w:val="20"/>
          <w:szCs w:val="20"/>
        </w:rPr>
        <w:t>used</w:t>
      </w:r>
      <w:r w:rsidR="006B3E35" w:rsidRPr="00520378">
        <w:rPr>
          <w:rFonts w:ascii="Arial" w:hAnsi="Arial" w:cs="Arial"/>
          <w:b/>
          <w:i/>
          <w:sz w:val="20"/>
          <w:szCs w:val="20"/>
        </w:rPr>
        <w:t xml:space="preserve"> include</w:t>
      </w:r>
      <w:r w:rsidRPr="00520378">
        <w:rPr>
          <w:rFonts w:ascii="Arial" w:hAnsi="Arial" w:cs="Arial"/>
          <w:b/>
          <w:i/>
          <w:sz w:val="20"/>
          <w:szCs w:val="20"/>
        </w:rPr>
        <w:t>:</w:t>
      </w:r>
      <w:r w:rsidR="00453552" w:rsidRPr="00520378">
        <w:rPr>
          <w:rFonts w:ascii="Arial" w:hAnsi="Arial" w:cs="Arial"/>
          <w:i/>
          <w:sz w:val="20"/>
          <w:szCs w:val="20"/>
        </w:rPr>
        <w:t xml:space="preserve"> Java</w:t>
      </w:r>
      <w:r w:rsidR="000F243A" w:rsidRPr="00520378">
        <w:rPr>
          <w:rFonts w:ascii="Arial" w:hAnsi="Arial" w:cs="Arial"/>
          <w:i/>
          <w:sz w:val="20"/>
          <w:szCs w:val="20"/>
        </w:rPr>
        <w:t>, Tomcat 8</w:t>
      </w:r>
      <w:r w:rsidRPr="00520378">
        <w:rPr>
          <w:rFonts w:ascii="Arial" w:hAnsi="Arial" w:cs="Arial"/>
          <w:i/>
          <w:sz w:val="20"/>
          <w:szCs w:val="20"/>
        </w:rPr>
        <w:t xml:space="preserve">, </w:t>
      </w:r>
      <w:r w:rsidR="003F1E33" w:rsidRPr="00520378">
        <w:rPr>
          <w:rFonts w:ascii="Arial" w:hAnsi="Arial" w:cs="Arial"/>
          <w:i/>
          <w:sz w:val="20"/>
          <w:szCs w:val="20"/>
        </w:rPr>
        <w:t>Eclipse</w:t>
      </w:r>
      <w:r w:rsidRPr="00520378">
        <w:rPr>
          <w:rFonts w:ascii="Arial" w:hAnsi="Arial" w:cs="Arial"/>
          <w:i/>
          <w:sz w:val="20"/>
          <w:szCs w:val="20"/>
        </w:rPr>
        <w:t>, Windows 8</w:t>
      </w:r>
      <w:r w:rsidR="00751F18" w:rsidRPr="00520378">
        <w:rPr>
          <w:rFonts w:ascii="Arial" w:hAnsi="Arial" w:cs="Arial"/>
          <w:i/>
          <w:sz w:val="20"/>
          <w:szCs w:val="20"/>
        </w:rPr>
        <w:t>, Arduino, HTML5, CSS3</w:t>
      </w:r>
      <w:r w:rsidR="006854AE" w:rsidRPr="00520378">
        <w:rPr>
          <w:rFonts w:ascii="Arial" w:hAnsi="Arial" w:cs="Arial"/>
          <w:i/>
          <w:sz w:val="20"/>
          <w:szCs w:val="20"/>
        </w:rPr>
        <w:t xml:space="preserve">, </w:t>
      </w:r>
      <w:proofErr w:type="gramStart"/>
      <w:r w:rsidR="006854AE" w:rsidRPr="00520378">
        <w:rPr>
          <w:rFonts w:ascii="Arial" w:hAnsi="Arial" w:cs="Arial"/>
          <w:i/>
          <w:sz w:val="20"/>
          <w:szCs w:val="20"/>
        </w:rPr>
        <w:t>Bootstrap</w:t>
      </w:r>
      <w:proofErr w:type="gramEnd"/>
      <w:r w:rsidR="00784D6A" w:rsidRPr="00520378">
        <w:rPr>
          <w:rFonts w:ascii="Arial" w:hAnsi="Arial" w:cs="Arial"/>
          <w:i/>
          <w:sz w:val="20"/>
          <w:szCs w:val="20"/>
        </w:rPr>
        <w:t>.</w:t>
      </w:r>
    </w:p>
    <w:p w:rsidR="00C363B3" w:rsidRPr="00671C85" w:rsidRDefault="00C363B3" w:rsidP="00991DCD">
      <w:pPr>
        <w:pStyle w:val="NoSpacing"/>
        <w:pBdr>
          <w:bottom w:val="single" w:sz="4" w:space="1" w:color="auto"/>
        </w:pBdr>
        <w:rPr>
          <w:rFonts w:ascii="Arial" w:hAnsi="Arial" w:cs="Arial"/>
          <w:sz w:val="2"/>
          <w:szCs w:val="2"/>
        </w:rPr>
      </w:pPr>
    </w:p>
    <w:p w:rsidR="007B193B" w:rsidRPr="00671C85" w:rsidRDefault="007B193B" w:rsidP="00A631A1">
      <w:pPr>
        <w:pStyle w:val="NoSpacing"/>
        <w:rPr>
          <w:rFonts w:ascii="Arial" w:hAnsi="Arial" w:cs="Arial"/>
          <w:sz w:val="10"/>
          <w:szCs w:val="10"/>
        </w:rPr>
      </w:pPr>
    </w:p>
    <w:p w:rsidR="00C363B3" w:rsidRPr="00F465E0" w:rsidRDefault="00C363B3" w:rsidP="00C363B3">
      <w:pPr>
        <w:pStyle w:val="NoSpacing"/>
        <w:jc w:val="center"/>
        <w:rPr>
          <w:rFonts w:ascii="Arial" w:hAnsi="Arial" w:cs="Arial"/>
          <w:b/>
          <w:sz w:val="26"/>
          <w:szCs w:val="26"/>
        </w:rPr>
      </w:pPr>
      <w:r w:rsidRPr="00F465E0">
        <w:rPr>
          <w:rFonts w:ascii="Arial" w:hAnsi="Arial" w:cs="Arial"/>
          <w:b/>
          <w:sz w:val="26"/>
          <w:szCs w:val="26"/>
        </w:rPr>
        <w:t>EDUCATION</w:t>
      </w:r>
    </w:p>
    <w:p w:rsidR="00C363B3" w:rsidRPr="00671C85" w:rsidRDefault="00C363B3" w:rsidP="00C363B3">
      <w:pPr>
        <w:pStyle w:val="NoSpacing"/>
        <w:jc w:val="center"/>
        <w:rPr>
          <w:rFonts w:ascii="Arial" w:hAnsi="Arial" w:cs="Arial"/>
          <w:b/>
          <w:sz w:val="10"/>
          <w:szCs w:val="10"/>
        </w:rPr>
      </w:pPr>
    </w:p>
    <w:p w:rsidR="00E4549A" w:rsidRDefault="00C363B3" w:rsidP="009D47E1">
      <w:pPr>
        <w:pStyle w:val="NoSpacing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F465E0">
        <w:rPr>
          <w:rFonts w:ascii="Arial" w:hAnsi="Arial" w:cs="Arial"/>
          <w:b/>
          <w:sz w:val="20"/>
          <w:szCs w:val="20"/>
        </w:rPr>
        <w:t>Master</w:t>
      </w:r>
      <w:r w:rsidR="00E4549A">
        <w:rPr>
          <w:rFonts w:ascii="Arial" w:hAnsi="Arial" w:cs="Arial"/>
          <w:b/>
          <w:sz w:val="20"/>
          <w:szCs w:val="20"/>
        </w:rPr>
        <w:t xml:space="preserve"> of Science in Computer Science</w:t>
      </w:r>
      <w:r w:rsidRPr="00F465E0">
        <w:rPr>
          <w:rFonts w:ascii="Arial" w:hAnsi="Arial" w:cs="Arial"/>
          <w:b/>
          <w:sz w:val="20"/>
          <w:szCs w:val="20"/>
        </w:rPr>
        <w:t xml:space="preserve"> </w:t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  <w:t xml:space="preserve">   October, 2018</w:t>
      </w:r>
    </w:p>
    <w:p w:rsidR="00C363B3" w:rsidRPr="00C47FA4" w:rsidRDefault="00C363B3" w:rsidP="00E4549A">
      <w:pPr>
        <w:pStyle w:val="NoSpacing"/>
        <w:ind w:firstLine="720"/>
        <w:rPr>
          <w:rFonts w:ascii="Arial" w:hAnsi="Arial" w:cs="Arial"/>
          <w:sz w:val="20"/>
          <w:szCs w:val="20"/>
        </w:rPr>
      </w:pPr>
      <w:r w:rsidRPr="00C47FA4">
        <w:rPr>
          <w:rFonts w:ascii="Arial" w:hAnsi="Arial" w:cs="Arial"/>
          <w:sz w:val="20"/>
          <w:szCs w:val="20"/>
        </w:rPr>
        <w:t>Maharishi University of Management, Fairfield, Iowa</w:t>
      </w:r>
    </w:p>
    <w:p w:rsidR="003A186A" w:rsidRPr="00F465E0" w:rsidRDefault="00C363B3" w:rsidP="00E4549A">
      <w:pPr>
        <w:pStyle w:val="NoSpacing"/>
        <w:ind w:firstLine="720"/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i/>
          <w:sz w:val="20"/>
          <w:szCs w:val="20"/>
        </w:rPr>
        <w:t>(In progress via distance education courses; expected completion</w:t>
      </w:r>
      <w:r w:rsidR="00396124" w:rsidRPr="00F465E0">
        <w:rPr>
          <w:rFonts w:ascii="Arial" w:hAnsi="Arial" w:cs="Arial"/>
          <w:i/>
          <w:sz w:val="20"/>
          <w:szCs w:val="20"/>
        </w:rPr>
        <w:t xml:space="preserve"> 10/12/2018</w:t>
      </w:r>
      <w:r w:rsidRPr="00F465E0">
        <w:rPr>
          <w:rFonts w:ascii="Arial" w:hAnsi="Arial" w:cs="Arial"/>
          <w:i/>
          <w:sz w:val="20"/>
          <w:szCs w:val="20"/>
        </w:rPr>
        <w:t>)</w:t>
      </w:r>
    </w:p>
    <w:p w:rsidR="004B34AC" w:rsidRPr="00F465E0" w:rsidRDefault="004B34AC" w:rsidP="00A631A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4B34AC" w:rsidRPr="00F465E0" w:rsidRDefault="004B34AC" w:rsidP="009D47E1">
      <w:pPr>
        <w:pStyle w:val="NoSpacing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F465E0">
        <w:rPr>
          <w:rFonts w:ascii="Arial" w:hAnsi="Arial" w:cs="Arial"/>
          <w:b/>
          <w:sz w:val="20"/>
          <w:szCs w:val="20"/>
        </w:rPr>
        <w:t>Bachelor in Electronics and Communication Engineering</w:t>
      </w:r>
      <w:r w:rsidR="00E4549A">
        <w:rPr>
          <w:rFonts w:ascii="Arial" w:hAnsi="Arial" w:cs="Arial"/>
          <w:b/>
          <w:sz w:val="20"/>
          <w:szCs w:val="20"/>
        </w:rPr>
        <w:t xml:space="preserve"> </w:t>
      </w:r>
      <w:r w:rsidR="00E4549A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</w:r>
      <w:r w:rsidR="00C47FA4">
        <w:rPr>
          <w:rFonts w:ascii="Arial" w:hAnsi="Arial" w:cs="Arial"/>
          <w:b/>
          <w:sz w:val="20"/>
          <w:szCs w:val="20"/>
        </w:rPr>
        <w:tab/>
        <w:t xml:space="preserve">December, </w:t>
      </w:r>
      <w:r w:rsidR="00E4549A">
        <w:rPr>
          <w:rFonts w:ascii="Arial" w:hAnsi="Arial" w:cs="Arial"/>
          <w:b/>
          <w:sz w:val="20"/>
          <w:szCs w:val="20"/>
        </w:rPr>
        <w:t>2014</w:t>
      </w:r>
    </w:p>
    <w:p w:rsidR="004B34AC" w:rsidRDefault="004B34AC" w:rsidP="00E4549A">
      <w:pPr>
        <w:pStyle w:val="NoSpacing"/>
        <w:ind w:firstLine="720"/>
        <w:rPr>
          <w:rFonts w:ascii="Arial" w:hAnsi="Arial" w:cs="Arial"/>
          <w:sz w:val="20"/>
          <w:szCs w:val="20"/>
        </w:rPr>
      </w:pPr>
      <w:proofErr w:type="spellStart"/>
      <w:r w:rsidRPr="00F465E0">
        <w:rPr>
          <w:rFonts w:ascii="Arial" w:hAnsi="Arial" w:cs="Arial"/>
          <w:sz w:val="20"/>
          <w:szCs w:val="20"/>
        </w:rPr>
        <w:t>Kantipur</w:t>
      </w:r>
      <w:proofErr w:type="spellEnd"/>
      <w:r w:rsidRPr="00F465E0">
        <w:rPr>
          <w:rFonts w:ascii="Arial" w:hAnsi="Arial" w:cs="Arial"/>
          <w:sz w:val="20"/>
          <w:szCs w:val="20"/>
        </w:rPr>
        <w:t xml:space="preserve"> Engineering College – </w:t>
      </w:r>
      <w:proofErr w:type="spellStart"/>
      <w:r w:rsidRPr="00F465E0">
        <w:rPr>
          <w:rFonts w:ascii="Arial" w:hAnsi="Arial" w:cs="Arial"/>
          <w:sz w:val="20"/>
          <w:szCs w:val="20"/>
        </w:rPr>
        <w:t>Tribhuvan</w:t>
      </w:r>
      <w:proofErr w:type="spellEnd"/>
      <w:r w:rsidRPr="00F465E0">
        <w:rPr>
          <w:rFonts w:ascii="Arial" w:hAnsi="Arial" w:cs="Arial"/>
          <w:sz w:val="20"/>
          <w:szCs w:val="20"/>
        </w:rPr>
        <w:t xml:space="preserve"> University, Lalitpur, Nepal</w:t>
      </w:r>
    </w:p>
    <w:p w:rsidR="00671C85" w:rsidRPr="00671C85" w:rsidRDefault="00671C85" w:rsidP="00A631A1">
      <w:pPr>
        <w:pStyle w:val="NoSpacing"/>
        <w:jc w:val="center"/>
        <w:rPr>
          <w:rFonts w:ascii="Arial" w:hAnsi="Arial" w:cs="Arial"/>
          <w:sz w:val="10"/>
          <w:szCs w:val="10"/>
        </w:rPr>
      </w:pPr>
    </w:p>
    <w:p w:rsidR="002F039A" w:rsidRPr="00671C85" w:rsidRDefault="002F039A" w:rsidP="00602132">
      <w:pPr>
        <w:pStyle w:val="NoSpacing"/>
        <w:pBdr>
          <w:bottom w:val="single" w:sz="4" w:space="1" w:color="auto"/>
        </w:pBdr>
        <w:rPr>
          <w:rFonts w:ascii="Arial" w:hAnsi="Arial" w:cs="Arial"/>
          <w:i/>
          <w:sz w:val="2"/>
          <w:szCs w:val="2"/>
        </w:rPr>
      </w:pPr>
    </w:p>
    <w:p w:rsidR="002F039A" w:rsidRPr="00F465E0" w:rsidRDefault="002F039A" w:rsidP="00602132">
      <w:pPr>
        <w:pStyle w:val="NoSpacing"/>
        <w:rPr>
          <w:rFonts w:ascii="Arial" w:hAnsi="Arial" w:cs="Arial"/>
          <w:i/>
          <w:sz w:val="20"/>
          <w:szCs w:val="20"/>
        </w:rPr>
      </w:pPr>
    </w:p>
    <w:p w:rsidR="004B34AC" w:rsidRPr="00F465E0" w:rsidRDefault="00795E70" w:rsidP="001C688D">
      <w:pPr>
        <w:pStyle w:val="NoSpacing"/>
        <w:widowControl w:val="0"/>
        <w:jc w:val="center"/>
        <w:rPr>
          <w:rFonts w:ascii="Arial" w:hAnsi="Arial" w:cs="Arial"/>
          <w:b/>
          <w:sz w:val="26"/>
          <w:szCs w:val="26"/>
        </w:rPr>
      </w:pPr>
      <w:r w:rsidRPr="00F465E0">
        <w:rPr>
          <w:rFonts w:ascii="Arial" w:hAnsi="Arial" w:cs="Arial"/>
          <w:b/>
          <w:sz w:val="26"/>
          <w:szCs w:val="26"/>
        </w:rPr>
        <w:t>AWARDS AND HONORS</w:t>
      </w:r>
    </w:p>
    <w:p w:rsidR="004B7F56" w:rsidRPr="00671C85" w:rsidRDefault="004B7F56" w:rsidP="001C688D">
      <w:pPr>
        <w:pStyle w:val="NoSpacing"/>
        <w:widowControl w:val="0"/>
        <w:jc w:val="center"/>
        <w:rPr>
          <w:rFonts w:ascii="Arial" w:hAnsi="Arial" w:cs="Arial"/>
          <w:b/>
          <w:sz w:val="10"/>
          <w:szCs w:val="10"/>
        </w:rPr>
      </w:pPr>
    </w:p>
    <w:p w:rsidR="004B34AC" w:rsidRPr="00F465E0" w:rsidRDefault="003479C0" w:rsidP="001C688D">
      <w:pPr>
        <w:pStyle w:val="NoSpacing"/>
        <w:widowControl w:val="0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Outstanding Performance Award</w:t>
      </w:r>
      <w:r w:rsidR="005D2F45" w:rsidRPr="00F465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D2F45" w:rsidRPr="00F465E0">
        <w:rPr>
          <w:rFonts w:ascii="Arial" w:hAnsi="Arial" w:cs="Arial"/>
          <w:sz w:val="20"/>
          <w:szCs w:val="20"/>
        </w:rPr>
        <w:t>B</w:t>
      </w:r>
      <w:r w:rsidR="00B1043D" w:rsidRPr="00F465E0">
        <w:rPr>
          <w:rFonts w:ascii="Arial" w:hAnsi="Arial" w:cs="Arial"/>
          <w:sz w:val="20"/>
          <w:szCs w:val="20"/>
        </w:rPr>
        <w:t>alodaya</w:t>
      </w:r>
      <w:proofErr w:type="spellEnd"/>
      <w:r w:rsidR="00B1043D" w:rsidRPr="00F465E0">
        <w:rPr>
          <w:rFonts w:ascii="Arial" w:hAnsi="Arial" w:cs="Arial"/>
          <w:sz w:val="20"/>
          <w:szCs w:val="20"/>
        </w:rPr>
        <w:t xml:space="preserve"> English Boarding School</w:t>
      </w:r>
      <w:r w:rsidR="00240B69">
        <w:rPr>
          <w:rFonts w:ascii="Arial" w:hAnsi="Arial" w:cs="Arial"/>
          <w:sz w:val="20"/>
          <w:szCs w:val="20"/>
        </w:rPr>
        <w:t>, Nepal</w:t>
      </w:r>
    </w:p>
    <w:p w:rsidR="006C128A" w:rsidRDefault="003479C0" w:rsidP="006C128A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465E0">
        <w:rPr>
          <w:rFonts w:ascii="Arial" w:hAnsi="Arial" w:cs="Arial"/>
          <w:sz w:val="20"/>
          <w:szCs w:val="20"/>
        </w:rPr>
        <w:t>The Laurel of the College</w:t>
      </w:r>
      <w:r w:rsidR="00B1043D" w:rsidRPr="00F465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1043D" w:rsidRPr="00F465E0">
        <w:rPr>
          <w:rFonts w:ascii="Arial" w:hAnsi="Arial" w:cs="Arial"/>
          <w:sz w:val="20"/>
          <w:szCs w:val="20"/>
        </w:rPr>
        <w:t>Kantipur</w:t>
      </w:r>
      <w:proofErr w:type="spellEnd"/>
      <w:r w:rsidR="00B1043D" w:rsidRPr="00F465E0">
        <w:rPr>
          <w:rFonts w:ascii="Arial" w:hAnsi="Arial" w:cs="Arial"/>
          <w:sz w:val="20"/>
          <w:szCs w:val="20"/>
        </w:rPr>
        <w:t xml:space="preserve"> Engineering College</w:t>
      </w:r>
      <w:r w:rsidR="00240B69">
        <w:rPr>
          <w:rFonts w:ascii="Arial" w:hAnsi="Arial" w:cs="Arial"/>
          <w:sz w:val="20"/>
          <w:szCs w:val="20"/>
        </w:rPr>
        <w:t>, Nepal</w:t>
      </w:r>
    </w:p>
    <w:p w:rsidR="005C58D4" w:rsidRPr="007B672A" w:rsidRDefault="00206E1F" w:rsidP="007B672A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Ranked Third in Institute of Engineering, Nepal</w:t>
      </w:r>
    </w:p>
    <w:sectPr w:rsidR="005C58D4" w:rsidRPr="007B672A" w:rsidSect="00B76EE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7B" w:rsidRDefault="00DB0F7B" w:rsidP="00C363B3">
      <w:pPr>
        <w:spacing w:after="0" w:line="240" w:lineRule="auto"/>
      </w:pPr>
      <w:r>
        <w:separator/>
      </w:r>
    </w:p>
  </w:endnote>
  <w:endnote w:type="continuationSeparator" w:id="0">
    <w:p w:rsidR="00DB0F7B" w:rsidRDefault="00DB0F7B" w:rsidP="00C363B3">
      <w:pPr>
        <w:spacing w:after="0" w:line="240" w:lineRule="auto"/>
      </w:pPr>
      <w:r>
        <w:continuationSeparator/>
      </w:r>
    </w:p>
  </w:endnote>
  <w:endnote w:type="continuationNotice" w:id="1">
    <w:p w:rsidR="00DB0F7B" w:rsidRDefault="00DB0F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F4" w:rsidRPr="00F434F4" w:rsidRDefault="00DB0F7B" w:rsidP="00F434F4">
    <w:pPr>
      <w:pStyle w:val="Footer"/>
      <w:jc w:val="center"/>
      <w:rPr>
        <w:color w:va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7B" w:rsidRDefault="00DB0F7B" w:rsidP="00C363B3">
      <w:pPr>
        <w:spacing w:after="0" w:line="240" w:lineRule="auto"/>
      </w:pPr>
      <w:r>
        <w:separator/>
      </w:r>
    </w:p>
  </w:footnote>
  <w:footnote w:type="continuationSeparator" w:id="0">
    <w:p w:rsidR="00DB0F7B" w:rsidRDefault="00DB0F7B" w:rsidP="00C363B3">
      <w:pPr>
        <w:spacing w:after="0" w:line="240" w:lineRule="auto"/>
      </w:pPr>
      <w:r>
        <w:continuationSeparator/>
      </w:r>
    </w:p>
  </w:footnote>
  <w:footnote w:type="continuationNotice" w:id="1">
    <w:p w:rsidR="00DB0F7B" w:rsidRDefault="00DB0F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E5" w:rsidRDefault="00B76EE5" w:rsidP="00B76EE5">
    <w:pPr>
      <w:pStyle w:val="Header"/>
      <w:jc w:val="center"/>
    </w:pPr>
    <w:r w:rsidRPr="00B76EE5">
      <w:rPr>
        <w:b/>
      </w:rPr>
      <w:t>NAWA ACHARYA</w:t>
    </w:r>
    <w:r>
      <w:t xml:space="preserve"> </w:t>
    </w:r>
    <w:r w:rsidRPr="006F033C">
      <w:rPr>
        <w:rFonts w:ascii="Arial" w:hAnsi="Arial" w:cs="Arial"/>
        <w:sz w:val="20"/>
        <w:szCs w:val="20"/>
      </w:rPr>
      <w:t>●</w:t>
    </w:r>
    <w:r>
      <w:rPr>
        <w:rFonts w:ascii="Arial" w:hAnsi="Arial" w:cs="Arial"/>
        <w:sz w:val="20"/>
        <w:szCs w:val="20"/>
      </w:rPr>
      <w:t xml:space="preserve"> </w:t>
    </w:r>
    <w:r w:rsidRPr="00B76EE5">
      <w:rPr>
        <w:rFonts w:ascii="Arial" w:hAnsi="Arial" w:cs="Arial"/>
        <w:b/>
        <w:sz w:val="20"/>
        <w:szCs w:val="20"/>
      </w:rPr>
      <w:t>641-225-5070</w:t>
    </w:r>
    <w:r>
      <w:rPr>
        <w:rFonts w:ascii="Arial" w:hAnsi="Arial" w:cs="Arial"/>
        <w:sz w:val="20"/>
        <w:szCs w:val="20"/>
      </w:rPr>
      <w:t xml:space="preserve"> </w:t>
    </w:r>
    <w:r w:rsidRPr="006F033C">
      <w:rPr>
        <w:rFonts w:ascii="Arial" w:hAnsi="Arial" w:cs="Arial"/>
        <w:sz w:val="20"/>
        <w:szCs w:val="20"/>
      </w:rPr>
      <w:t>●</w:t>
    </w:r>
    <w:r>
      <w:rPr>
        <w:rFonts w:ascii="Arial" w:hAnsi="Arial" w:cs="Arial"/>
        <w:sz w:val="20"/>
        <w:szCs w:val="20"/>
      </w:rPr>
      <w:t xml:space="preserve"> nawa.acharya04@gmail.com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46E"/>
      </v:shape>
    </w:pict>
  </w:numPicBullet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A83884"/>
    <w:multiLevelType w:val="hybridMultilevel"/>
    <w:tmpl w:val="D0C497F2"/>
    <w:lvl w:ilvl="0" w:tplc="A3987828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C122E7"/>
    <w:multiLevelType w:val="hybridMultilevel"/>
    <w:tmpl w:val="7FE2A9B4"/>
    <w:lvl w:ilvl="0" w:tplc="56ECF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96331"/>
    <w:multiLevelType w:val="hybridMultilevel"/>
    <w:tmpl w:val="75BC3E7C"/>
    <w:lvl w:ilvl="0" w:tplc="3E16311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401DA"/>
    <w:multiLevelType w:val="hybridMultilevel"/>
    <w:tmpl w:val="51B87F9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02B7653"/>
    <w:multiLevelType w:val="hybridMultilevel"/>
    <w:tmpl w:val="CD7C9A98"/>
    <w:lvl w:ilvl="0" w:tplc="1E284E1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64AE0"/>
    <w:multiLevelType w:val="hybridMultilevel"/>
    <w:tmpl w:val="0DB8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D2D5B"/>
    <w:multiLevelType w:val="hybridMultilevel"/>
    <w:tmpl w:val="5484C0BE"/>
    <w:lvl w:ilvl="0" w:tplc="A3987828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1BB2D4A"/>
    <w:multiLevelType w:val="hybridMultilevel"/>
    <w:tmpl w:val="600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A2555"/>
    <w:multiLevelType w:val="hybridMultilevel"/>
    <w:tmpl w:val="929AB748"/>
    <w:lvl w:ilvl="0" w:tplc="7EB8D0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1720"/>
    <w:multiLevelType w:val="hybridMultilevel"/>
    <w:tmpl w:val="CD9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86C47"/>
    <w:multiLevelType w:val="hybridMultilevel"/>
    <w:tmpl w:val="3830FF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D61262"/>
    <w:multiLevelType w:val="hybridMultilevel"/>
    <w:tmpl w:val="13C2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23041"/>
    <w:multiLevelType w:val="hybridMultilevel"/>
    <w:tmpl w:val="DC8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61BEB"/>
    <w:multiLevelType w:val="hybridMultilevel"/>
    <w:tmpl w:val="3E387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55369"/>
    <w:multiLevelType w:val="hybridMultilevel"/>
    <w:tmpl w:val="37DE896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D2F4AF9"/>
    <w:multiLevelType w:val="hybridMultilevel"/>
    <w:tmpl w:val="0A70A46A"/>
    <w:lvl w:ilvl="0" w:tplc="E832896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E5C08"/>
    <w:multiLevelType w:val="hybridMultilevel"/>
    <w:tmpl w:val="B33A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D4ED1"/>
    <w:multiLevelType w:val="hybridMultilevel"/>
    <w:tmpl w:val="C63EE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31C04"/>
    <w:multiLevelType w:val="hybridMultilevel"/>
    <w:tmpl w:val="05D29DBE"/>
    <w:lvl w:ilvl="0" w:tplc="A3987828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E250F6"/>
    <w:multiLevelType w:val="hybridMultilevel"/>
    <w:tmpl w:val="704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B30FC"/>
    <w:multiLevelType w:val="hybridMultilevel"/>
    <w:tmpl w:val="1840B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655560"/>
    <w:multiLevelType w:val="hybridMultilevel"/>
    <w:tmpl w:val="4B62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11DF6"/>
    <w:multiLevelType w:val="hybridMultilevel"/>
    <w:tmpl w:val="D2D61B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B8219CB"/>
    <w:multiLevelType w:val="hybridMultilevel"/>
    <w:tmpl w:val="5A24855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C6B1487"/>
    <w:multiLevelType w:val="hybridMultilevel"/>
    <w:tmpl w:val="515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537AF"/>
    <w:multiLevelType w:val="hybridMultilevel"/>
    <w:tmpl w:val="092893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74815983"/>
    <w:multiLevelType w:val="hybridMultilevel"/>
    <w:tmpl w:val="A344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A1186"/>
    <w:multiLevelType w:val="hybridMultilevel"/>
    <w:tmpl w:val="8E829224"/>
    <w:lvl w:ilvl="0" w:tplc="4FF4AD6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21D8B"/>
    <w:multiLevelType w:val="hybridMultilevel"/>
    <w:tmpl w:val="0B78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55BF4"/>
    <w:multiLevelType w:val="hybridMultilevel"/>
    <w:tmpl w:val="F00C99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9"/>
  </w:num>
  <w:num w:numId="4">
    <w:abstractNumId w:val="20"/>
  </w:num>
  <w:num w:numId="5">
    <w:abstractNumId w:val="3"/>
  </w:num>
  <w:num w:numId="6">
    <w:abstractNumId w:val="5"/>
  </w:num>
  <w:num w:numId="7">
    <w:abstractNumId w:val="22"/>
  </w:num>
  <w:num w:numId="8">
    <w:abstractNumId w:val="27"/>
  </w:num>
  <w:num w:numId="9">
    <w:abstractNumId w:val="28"/>
  </w:num>
  <w:num w:numId="10">
    <w:abstractNumId w:val="16"/>
  </w:num>
  <w:num w:numId="11">
    <w:abstractNumId w:val="2"/>
  </w:num>
  <w:num w:numId="12">
    <w:abstractNumId w:val="23"/>
  </w:num>
  <w:num w:numId="13">
    <w:abstractNumId w:val="13"/>
  </w:num>
  <w:num w:numId="14">
    <w:abstractNumId w:val="10"/>
  </w:num>
  <w:num w:numId="15">
    <w:abstractNumId w:val="12"/>
  </w:num>
  <w:num w:numId="16">
    <w:abstractNumId w:val="6"/>
  </w:num>
  <w:num w:numId="17">
    <w:abstractNumId w:val="9"/>
  </w:num>
  <w:num w:numId="18">
    <w:abstractNumId w:val="0"/>
  </w:num>
  <w:num w:numId="19">
    <w:abstractNumId w:val="24"/>
  </w:num>
  <w:num w:numId="20">
    <w:abstractNumId w:val="15"/>
  </w:num>
  <w:num w:numId="21">
    <w:abstractNumId w:val="21"/>
  </w:num>
  <w:num w:numId="22">
    <w:abstractNumId w:val="26"/>
  </w:num>
  <w:num w:numId="23">
    <w:abstractNumId w:val="30"/>
  </w:num>
  <w:num w:numId="24">
    <w:abstractNumId w:val="11"/>
  </w:num>
  <w:num w:numId="25">
    <w:abstractNumId w:val="8"/>
  </w:num>
  <w:num w:numId="26">
    <w:abstractNumId w:val="1"/>
  </w:num>
  <w:num w:numId="27">
    <w:abstractNumId w:val="19"/>
  </w:num>
  <w:num w:numId="28">
    <w:abstractNumId w:val="7"/>
  </w:num>
  <w:num w:numId="29">
    <w:abstractNumId w:val="4"/>
  </w:num>
  <w:num w:numId="30">
    <w:abstractNumId w:val="1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2"/>
  </w:compat>
  <w:rsids>
    <w:rsidRoot w:val="00296E79"/>
    <w:rsid w:val="00002464"/>
    <w:rsid w:val="00002DFA"/>
    <w:rsid w:val="00005289"/>
    <w:rsid w:val="0000798F"/>
    <w:rsid w:val="00012778"/>
    <w:rsid w:val="00014B68"/>
    <w:rsid w:val="00020E14"/>
    <w:rsid w:val="00024382"/>
    <w:rsid w:val="000243B9"/>
    <w:rsid w:val="00024563"/>
    <w:rsid w:val="00024DAA"/>
    <w:rsid w:val="00024FA8"/>
    <w:rsid w:val="000256EC"/>
    <w:rsid w:val="00031F00"/>
    <w:rsid w:val="000326C5"/>
    <w:rsid w:val="00034874"/>
    <w:rsid w:val="000352E8"/>
    <w:rsid w:val="0004076B"/>
    <w:rsid w:val="000519BA"/>
    <w:rsid w:val="00054CE7"/>
    <w:rsid w:val="000552DA"/>
    <w:rsid w:val="000567BA"/>
    <w:rsid w:val="000615B4"/>
    <w:rsid w:val="00063521"/>
    <w:rsid w:val="00067C59"/>
    <w:rsid w:val="00074146"/>
    <w:rsid w:val="00074229"/>
    <w:rsid w:val="00075525"/>
    <w:rsid w:val="00075BF8"/>
    <w:rsid w:val="0008208E"/>
    <w:rsid w:val="000827ED"/>
    <w:rsid w:val="00082BAE"/>
    <w:rsid w:val="000850C3"/>
    <w:rsid w:val="0008629D"/>
    <w:rsid w:val="00086FAC"/>
    <w:rsid w:val="000906D5"/>
    <w:rsid w:val="00093648"/>
    <w:rsid w:val="00095194"/>
    <w:rsid w:val="00095F54"/>
    <w:rsid w:val="00097159"/>
    <w:rsid w:val="00097FBB"/>
    <w:rsid w:val="000A23F2"/>
    <w:rsid w:val="000A29FA"/>
    <w:rsid w:val="000A3742"/>
    <w:rsid w:val="000A4262"/>
    <w:rsid w:val="000A68F8"/>
    <w:rsid w:val="000A7770"/>
    <w:rsid w:val="000B1313"/>
    <w:rsid w:val="000D03E7"/>
    <w:rsid w:val="000D1355"/>
    <w:rsid w:val="000E0988"/>
    <w:rsid w:val="000E269A"/>
    <w:rsid w:val="000E33F0"/>
    <w:rsid w:val="000E56E6"/>
    <w:rsid w:val="000E58FD"/>
    <w:rsid w:val="000F15D8"/>
    <w:rsid w:val="000F243A"/>
    <w:rsid w:val="000F2E4C"/>
    <w:rsid w:val="000F5597"/>
    <w:rsid w:val="000F5E10"/>
    <w:rsid w:val="001001F9"/>
    <w:rsid w:val="001030BD"/>
    <w:rsid w:val="00107E3B"/>
    <w:rsid w:val="00107F4E"/>
    <w:rsid w:val="001118B7"/>
    <w:rsid w:val="00111A9C"/>
    <w:rsid w:val="00111B25"/>
    <w:rsid w:val="00114706"/>
    <w:rsid w:val="001209E6"/>
    <w:rsid w:val="00121985"/>
    <w:rsid w:val="00123DF1"/>
    <w:rsid w:val="00130410"/>
    <w:rsid w:val="00131ABF"/>
    <w:rsid w:val="00135E47"/>
    <w:rsid w:val="001362D1"/>
    <w:rsid w:val="001427AB"/>
    <w:rsid w:val="00142A98"/>
    <w:rsid w:val="00151AE6"/>
    <w:rsid w:val="00155C3F"/>
    <w:rsid w:val="00160431"/>
    <w:rsid w:val="0016054E"/>
    <w:rsid w:val="00160C48"/>
    <w:rsid w:val="00161369"/>
    <w:rsid w:val="001624DD"/>
    <w:rsid w:val="00162AE5"/>
    <w:rsid w:val="0016477E"/>
    <w:rsid w:val="00164969"/>
    <w:rsid w:val="0016540C"/>
    <w:rsid w:val="00170478"/>
    <w:rsid w:val="0017095E"/>
    <w:rsid w:val="0017233D"/>
    <w:rsid w:val="00175A78"/>
    <w:rsid w:val="00175F19"/>
    <w:rsid w:val="00176A44"/>
    <w:rsid w:val="00180123"/>
    <w:rsid w:val="00180402"/>
    <w:rsid w:val="00181EBE"/>
    <w:rsid w:val="0018345E"/>
    <w:rsid w:val="00183F7C"/>
    <w:rsid w:val="00187E08"/>
    <w:rsid w:val="00191CEA"/>
    <w:rsid w:val="001927B4"/>
    <w:rsid w:val="00196B0F"/>
    <w:rsid w:val="0019747A"/>
    <w:rsid w:val="00197AA7"/>
    <w:rsid w:val="001A3343"/>
    <w:rsid w:val="001A493C"/>
    <w:rsid w:val="001A5108"/>
    <w:rsid w:val="001B14BD"/>
    <w:rsid w:val="001B2A40"/>
    <w:rsid w:val="001B3834"/>
    <w:rsid w:val="001B4529"/>
    <w:rsid w:val="001C003D"/>
    <w:rsid w:val="001C0AAE"/>
    <w:rsid w:val="001C1373"/>
    <w:rsid w:val="001C3DE7"/>
    <w:rsid w:val="001C55E3"/>
    <w:rsid w:val="001C63AB"/>
    <w:rsid w:val="001C688D"/>
    <w:rsid w:val="001D2617"/>
    <w:rsid w:val="001D50AF"/>
    <w:rsid w:val="001D57E7"/>
    <w:rsid w:val="001D5974"/>
    <w:rsid w:val="001D7ECF"/>
    <w:rsid w:val="001E4877"/>
    <w:rsid w:val="001E61B5"/>
    <w:rsid w:val="001E6E04"/>
    <w:rsid w:val="001E7D62"/>
    <w:rsid w:val="001F465C"/>
    <w:rsid w:val="001F587E"/>
    <w:rsid w:val="001F7A20"/>
    <w:rsid w:val="00201401"/>
    <w:rsid w:val="002044CA"/>
    <w:rsid w:val="00206E1F"/>
    <w:rsid w:val="00210BB2"/>
    <w:rsid w:val="00211CCF"/>
    <w:rsid w:val="00212B95"/>
    <w:rsid w:val="00214C75"/>
    <w:rsid w:val="00216FB9"/>
    <w:rsid w:val="00221B2A"/>
    <w:rsid w:val="0022288F"/>
    <w:rsid w:val="00222966"/>
    <w:rsid w:val="00223DE9"/>
    <w:rsid w:val="0022744A"/>
    <w:rsid w:val="00227D77"/>
    <w:rsid w:val="002367B7"/>
    <w:rsid w:val="00237ABB"/>
    <w:rsid w:val="00237F16"/>
    <w:rsid w:val="00240B69"/>
    <w:rsid w:val="002434EF"/>
    <w:rsid w:val="00245E25"/>
    <w:rsid w:val="00246B1C"/>
    <w:rsid w:val="00247FE3"/>
    <w:rsid w:val="002516C7"/>
    <w:rsid w:val="00256D34"/>
    <w:rsid w:val="002605C7"/>
    <w:rsid w:val="0026231E"/>
    <w:rsid w:val="00263250"/>
    <w:rsid w:val="00263FD1"/>
    <w:rsid w:val="0026633C"/>
    <w:rsid w:val="00271948"/>
    <w:rsid w:val="00273456"/>
    <w:rsid w:val="00282F2D"/>
    <w:rsid w:val="0028492F"/>
    <w:rsid w:val="002850D5"/>
    <w:rsid w:val="00285A18"/>
    <w:rsid w:val="00292E74"/>
    <w:rsid w:val="00295871"/>
    <w:rsid w:val="00296264"/>
    <w:rsid w:val="00296E79"/>
    <w:rsid w:val="002A2EC7"/>
    <w:rsid w:val="002A3140"/>
    <w:rsid w:val="002C14CB"/>
    <w:rsid w:val="002C45D6"/>
    <w:rsid w:val="002C7312"/>
    <w:rsid w:val="002C7343"/>
    <w:rsid w:val="002D185B"/>
    <w:rsid w:val="002D1F3B"/>
    <w:rsid w:val="002E08E5"/>
    <w:rsid w:val="002E0E18"/>
    <w:rsid w:val="002E5208"/>
    <w:rsid w:val="002F039A"/>
    <w:rsid w:val="002F6335"/>
    <w:rsid w:val="00303357"/>
    <w:rsid w:val="00315FCC"/>
    <w:rsid w:val="003170F6"/>
    <w:rsid w:val="00317F78"/>
    <w:rsid w:val="003209FF"/>
    <w:rsid w:val="003238BD"/>
    <w:rsid w:val="003240E5"/>
    <w:rsid w:val="00324F32"/>
    <w:rsid w:val="00325823"/>
    <w:rsid w:val="0033020A"/>
    <w:rsid w:val="0033109C"/>
    <w:rsid w:val="00331299"/>
    <w:rsid w:val="003312A3"/>
    <w:rsid w:val="00331ED2"/>
    <w:rsid w:val="00332656"/>
    <w:rsid w:val="00333289"/>
    <w:rsid w:val="00333C64"/>
    <w:rsid w:val="003349CB"/>
    <w:rsid w:val="00335532"/>
    <w:rsid w:val="0033554D"/>
    <w:rsid w:val="00344207"/>
    <w:rsid w:val="00347594"/>
    <w:rsid w:val="003479C0"/>
    <w:rsid w:val="003523DF"/>
    <w:rsid w:val="0035263B"/>
    <w:rsid w:val="00355B54"/>
    <w:rsid w:val="0035690B"/>
    <w:rsid w:val="003605D1"/>
    <w:rsid w:val="00363490"/>
    <w:rsid w:val="0037044B"/>
    <w:rsid w:val="00371C8B"/>
    <w:rsid w:val="00371E58"/>
    <w:rsid w:val="00373604"/>
    <w:rsid w:val="00373D33"/>
    <w:rsid w:val="0037709A"/>
    <w:rsid w:val="003827D8"/>
    <w:rsid w:val="00396124"/>
    <w:rsid w:val="003A081A"/>
    <w:rsid w:val="003A15CB"/>
    <w:rsid w:val="003A186A"/>
    <w:rsid w:val="003A5431"/>
    <w:rsid w:val="003A71D5"/>
    <w:rsid w:val="003A7B45"/>
    <w:rsid w:val="003B332A"/>
    <w:rsid w:val="003B4746"/>
    <w:rsid w:val="003B7B3D"/>
    <w:rsid w:val="003C09BC"/>
    <w:rsid w:val="003C0A67"/>
    <w:rsid w:val="003C1534"/>
    <w:rsid w:val="003C15D4"/>
    <w:rsid w:val="003C1DEE"/>
    <w:rsid w:val="003D011B"/>
    <w:rsid w:val="003D0D4A"/>
    <w:rsid w:val="003D7495"/>
    <w:rsid w:val="003E1470"/>
    <w:rsid w:val="003E7C5B"/>
    <w:rsid w:val="003F0893"/>
    <w:rsid w:val="003F1E33"/>
    <w:rsid w:val="003F35E4"/>
    <w:rsid w:val="003F3708"/>
    <w:rsid w:val="003F68B0"/>
    <w:rsid w:val="00404785"/>
    <w:rsid w:val="00412CFA"/>
    <w:rsid w:val="00414791"/>
    <w:rsid w:val="00416A8C"/>
    <w:rsid w:val="00417412"/>
    <w:rsid w:val="004207A3"/>
    <w:rsid w:val="00421DDD"/>
    <w:rsid w:val="00425078"/>
    <w:rsid w:val="00426A48"/>
    <w:rsid w:val="00426B1E"/>
    <w:rsid w:val="00426D91"/>
    <w:rsid w:val="004273C3"/>
    <w:rsid w:val="00431827"/>
    <w:rsid w:val="00432127"/>
    <w:rsid w:val="004330D1"/>
    <w:rsid w:val="0043758B"/>
    <w:rsid w:val="00437B51"/>
    <w:rsid w:val="00437C26"/>
    <w:rsid w:val="0044135E"/>
    <w:rsid w:val="00441FA7"/>
    <w:rsid w:val="00442535"/>
    <w:rsid w:val="004426A3"/>
    <w:rsid w:val="00446F8B"/>
    <w:rsid w:val="00446FF9"/>
    <w:rsid w:val="00451685"/>
    <w:rsid w:val="004529E4"/>
    <w:rsid w:val="00453552"/>
    <w:rsid w:val="0045431A"/>
    <w:rsid w:val="00457124"/>
    <w:rsid w:val="00460AFD"/>
    <w:rsid w:val="004627AF"/>
    <w:rsid w:val="004708A8"/>
    <w:rsid w:val="00472378"/>
    <w:rsid w:val="00473244"/>
    <w:rsid w:val="004734C1"/>
    <w:rsid w:val="0048029B"/>
    <w:rsid w:val="0048031E"/>
    <w:rsid w:val="0048192A"/>
    <w:rsid w:val="004819C5"/>
    <w:rsid w:val="0048323C"/>
    <w:rsid w:val="004842EC"/>
    <w:rsid w:val="00487ACF"/>
    <w:rsid w:val="00490FBC"/>
    <w:rsid w:val="004910A1"/>
    <w:rsid w:val="00492120"/>
    <w:rsid w:val="00493F89"/>
    <w:rsid w:val="00493F8F"/>
    <w:rsid w:val="00497025"/>
    <w:rsid w:val="004A2408"/>
    <w:rsid w:val="004A5584"/>
    <w:rsid w:val="004B34AC"/>
    <w:rsid w:val="004B39AF"/>
    <w:rsid w:val="004B3A50"/>
    <w:rsid w:val="004B7F56"/>
    <w:rsid w:val="004C051D"/>
    <w:rsid w:val="004C2063"/>
    <w:rsid w:val="004C29D5"/>
    <w:rsid w:val="004C2FFD"/>
    <w:rsid w:val="004C58B7"/>
    <w:rsid w:val="004D1552"/>
    <w:rsid w:val="004D3FE0"/>
    <w:rsid w:val="004D6BC7"/>
    <w:rsid w:val="004D7520"/>
    <w:rsid w:val="004E1A13"/>
    <w:rsid w:val="004E260C"/>
    <w:rsid w:val="004E3214"/>
    <w:rsid w:val="004E400C"/>
    <w:rsid w:val="004E45D3"/>
    <w:rsid w:val="004E5790"/>
    <w:rsid w:val="004E65A9"/>
    <w:rsid w:val="004E718B"/>
    <w:rsid w:val="004F1418"/>
    <w:rsid w:val="004F4F58"/>
    <w:rsid w:val="004F601C"/>
    <w:rsid w:val="004F7EA8"/>
    <w:rsid w:val="005008C0"/>
    <w:rsid w:val="00500D04"/>
    <w:rsid w:val="0050149D"/>
    <w:rsid w:val="00505445"/>
    <w:rsid w:val="0051190E"/>
    <w:rsid w:val="00511D3F"/>
    <w:rsid w:val="005162C6"/>
    <w:rsid w:val="00516657"/>
    <w:rsid w:val="00520378"/>
    <w:rsid w:val="00521CF5"/>
    <w:rsid w:val="00523CFB"/>
    <w:rsid w:val="00525641"/>
    <w:rsid w:val="00525EFC"/>
    <w:rsid w:val="0053163F"/>
    <w:rsid w:val="005357FF"/>
    <w:rsid w:val="005373CC"/>
    <w:rsid w:val="0054072F"/>
    <w:rsid w:val="005440AA"/>
    <w:rsid w:val="0054622B"/>
    <w:rsid w:val="005475B0"/>
    <w:rsid w:val="00547D91"/>
    <w:rsid w:val="00547ED1"/>
    <w:rsid w:val="0055173B"/>
    <w:rsid w:val="00554718"/>
    <w:rsid w:val="005568E5"/>
    <w:rsid w:val="00567A2A"/>
    <w:rsid w:val="00570D75"/>
    <w:rsid w:val="00574EED"/>
    <w:rsid w:val="00581072"/>
    <w:rsid w:val="00582812"/>
    <w:rsid w:val="00584747"/>
    <w:rsid w:val="00584B96"/>
    <w:rsid w:val="00590749"/>
    <w:rsid w:val="00592AAA"/>
    <w:rsid w:val="005951B7"/>
    <w:rsid w:val="005971F1"/>
    <w:rsid w:val="005973D9"/>
    <w:rsid w:val="005977AC"/>
    <w:rsid w:val="00597E47"/>
    <w:rsid w:val="005A0688"/>
    <w:rsid w:val="005A4848"/>
    <w:rsid w:val="005B12B4"/>
    <w:rsid w:val="005B38BB"/>
    <w:rsid w:val="005B6408"/>
    <w:rsid w:val="005B64DD"/>
    <w:rsid w:val="005C27A9"/>
    <w:rsid w:val="005C4940"/>
    <w:rsid w:val="005C5102"/>
    <w:rsid w:val="005C53BA"/>
    <w:rsid w:val="005C58D2"/>
    <w:rsid w:val="005C58D4"/>
    <w:rsid w:val="005C6AC6"/>
    <w:rsid w:val="005D0441"/>
    <w:rsid w:val="005D2F45"/>
    <w:rsid w:val="005D5104"/>
    <w:rsid w:val="005D5DBA"/>
    <w:rsid w:val="005E02DA"/>
    <w:rsid w:val="005E287A"/>
    <w:rsid w:val="005E3B40"/>
    <w:rsid w:val="005E78AA"/>
    <w:rsid w:val="005F043A"/>
    <w:rsid w:val="005F603D"/>
    <w:rsid w:val="005F611B"/>
    <w:rsid w:val="005F6DF6"/>
    <w:rsid w:val="00602132"/>
    <w:rsid w:val="00603FBC"/>
    <w:rsid w:val="0060446F"/>
    <w:rsid w:val="00604C77"/>
    <w:rsid w:val="006077D9"/>
    <w:rsid w:val="006105F1"/>
    <w:rsid w:val="00611AEA"/>
    <w:rsid w:val="00613892"/>
    <w:rsid w:val="0061400B"/>
    <w:rsid w:val="006145E7"/>
    <w:rsid w:val="0061513E"/>
    <w:rsid w:val="0061795C"/>
    <w:rsid w:val="00621B25"/>
    <w:rsid w:val="006220F3"/>
    <w:rsid w:val="00626102"/>
    <w:rsid w:val="00626465"/>
    <w:rsid w:val="0062729A"/>
    <w:rsid w:val="0063139F"/>
    <w:rsid w:val="00633820"/>
    <w:rsid w:val="00641909"/>
    <w:rsid w:val="006451AC"/>
    <w:rsid w:val="006456F3"/>
    <w:rsid w:val="00647065"/>
    <w:rsid w:val="00651A76"/>
    <w:rsid w:val="00651D6C"/>
    <w:rsid w:val="0065337C"/>
    <w:rsid w:val="00661ECF"/>
    <w:rsid w:val="00663A9D"/>
    <w:rsid w:val="00665135"/>
    <w:rsid w:val="00666954"/>
    <w:rsid w:val="0067051C"/>
    <w:rsid w:val="0067064A"/>
    <w:rsid w:val="00671C85"/>
    <w:rsid w:val="00672D00"/>
    <w:rsid w:val="006732F3"/>
    <w:rsid w:val="0067389B"/>
    <w:rsid w:val="00674304"/>
    <w:rsid w:val="00675823"/>
    <w:rsid w:val="00680060"/>
    <w:rsid w:val="00684562"/>
    <w:rsid w:val="006854AE"/>
    <w:rsid w:val="0068755A"/>
    <w:rsid w:val="006907FA"/>
    <w:rsid w:val="00691ED6"/>
    <w:rsid w:val="00695D84"/>
    <w:rsid w:val="006966FC"/>
    <w:rsid w:val="006A4F2F"/>
    <w:rsid w:val="006B2224"/>
    <w:rsid w:val="006B3227"/>
    <w:rsid w:val="006B32DB"/>
    <w:rsid w:val="006B3E35"/>
    <w:rsid w:val="006B73B0"/>
    <w:rsid w:val="006C128A"/>
    <w:rsid w:val="006C3E32"/>
    <w:rsid w:val="006C4AB9"/>
    <w:rsid w:val="006C5580"/>
    <w:rsid w:val="006C7252"/>
    <w:rsid w:val="006C73EF"/>
    <w:rsid w:val="006D1AE3"/>
    <w:rsid w:val="006D4201"/>
    <w:rsid w:val="006D4A99"/>
    <w:rsid w:val="006E0029"/>
    <w:rsid w:val="006E1085"/>
    <w:rsid w:val="006E13B5"/>
    <w:rsid w:val="006E203E"/>
    <w:rsid w:val="006E4A78"/>
    <w:rsid w:val="006E6424"/>
    <w:rsid w:val="006F033C"/>
    <w:rsid w:val="006F06A5"/>
    <w:rsid w:val="006F219D"/>
    <w:rsid w:val="006F2B2F"/>
    <w:rsid w:val="006F7E7D"/>
    <w:rsid w:val="00700EA4"/>
    <w:rsid w:val="0070159D"/>
    <w:rsid w:val="0070165C"/>
    <w:rsid w:val="00705374"/>
    <w:rsid w:val="00705AC1"/>
    <w:rsid w:val="00707629"/>
    <w:rsid w:val="00715404"/>
    <w:rsid w:val="00720256"/>
    <w:rsid w:val="00725CB1"/>
    <w:rsid w:val="00726409"/>
    <w:rsid w:val="00726C4C"/>
    <w:rsid w:val="0073015B"/>
    <w:rsid w:val="0073133A"/>
    <w:rsid w:val="007313B9"/>
    <w:rsid w:val="00731F05"/>
    <w:rsid w:val="00732963"/>
    <w:rsid w:val="00733837"/>
    <w:rsid w:val="00734368"/>
    <w:rsid w:val="0073569E"/>
    <w:rsid w:val="00735DE8"/>
    <w:rsid w:val="007367C2"/>
    <w:rsid w:val="00737E12"/>
    <w:rsid w:val="00744FA3"/>
    <w:rsid w:val="00747BBD"/>
    <w:rsid w:val="0075029B"/>
    <w:rsid w:val="00751F18"/>
    <w:rsid w:val="00754EDB"/>
    <w:rsid w:val="007605CA"/>
    <w:rsid w:val="00763EAC"/>
    <w:rsid w:val="00764B4B"/>
    <w:rsid w:val="0076520B"/>
    <w:rsid w:val="00770C01"/>
    <w:rsid w:val="00771A0F"/>
    <w:rsid w:val="00774E20"/>
    <w:rsid w:val="00775B02"/>
    <w:rsid w:val="00775BE0"/>
    <w:rsid w:val="0077625F"/>
    <w:rsid w:val="00776D97"/>
    <w:rsid w:val="0078033D"/>
    <w:rsid w:val="00781C98"/>
    <w:rsid w:val="00782BD5"/>
    <w:rsid w:val="00784D6A"/>
    <w:rsid w:val="00787287"/>
    <w:rsid w:val="00787711"/>
    <w:rsid w:val="00790344"/>
    <w:rsid w:val="0079501B"/>
    <w:rsid w:val="0079551C"/>
    <w:rsid w:val="00795E70"/>
    <w:rsid w:val="00796431"/>
    <w:rsid w:val="007A05D1"/>
    <w:rsid w:val="007A38F7"/>
    <w:rsid w:val="007A3F83"/>
    <w:rsid w:val="007A66FE"/>
    <w:rsid w:val="007A7083"/>
    <w:rsid w:val="007B193B"/>
    <w:rsid w:val="007B672A"/>
    <w:rsid w:val="007B6A9E"/>
    <w:rsid w:val="007C332D"/>
    <w:rsid w:val="007C451F"/>
    <w:rsid w:val="007C4CFF"/>
    <w:rsid w:val="007C7E4E"/>
    <w:rsid w:val="007D65F6"/>
    <w:rsid w:val="007D6BC5"/>
    <w:rsid w:val="007E2AE6"/>
    <w:rsid w:val="007E2F0B"/>
    <w:rsid w:val="007E3AAA"/>
    <w:rsid w:val="007E68A8"/>
    <w:rsid w:val="007F18E2"/>
    <w:rsid w:val="007F3E11"/>
    <w:rsid w:val="007F4A1A"/>
    <w:rsid w:val="007F4C6E"/>
    <w:rsid w:val="007F51E4"/>
    <w:rsid w:val="00800A6D"/>
    <w:rsid w:val="00802474"/>
    <w:rsid w:val="008024BF"/>
    <w:rsid w:val="0080557C"/>
    <w:rsid w:val="008056AE"/>
    <w:rsid w:val="00805730"/>
    <w:rsid w:val="00806244"/>
    <w:rsid w:val="0080665D"/>
    <w:rsid w:val="00806F6F"/>
    <w:rsid w:val="00811AFA"/>
    <w:rsid w:val="00812946"/>
    <w:rsid w:val="0081640A"/>
    <w:rsid w:val="0081743B"/>
    <w:rsid w:val="0082068F"/>
    <w:rsid w:val="00823E8F"/>
    <w:rsid w:val="00825190"/>
    <w:rsid w:val="008255FC"/>
    <w:rsid w:val="00827741"/>
    <w:rsid w:val="008278E4"/>
    <w:rsid w:val="008354C0"/>
    <w:rsid w:val="00836454"/>
    <w:rsid w:val="00841B27"/>
    <w:rsid w:val="00843D1D"/>
    <w:rsid w:val="00851358"/>
    <w:rsid w:val="00851C7B"/>
    <w:rsid w:val="008569E2"/>
    <w:rsid w:val="00861336"/>
    <w:rsid w:val="008635B0"/>
    <w:rsid w:val="00876EA5"/>
    <w:rsid w:val="00876F67"/>
    <w:rsid w:val="00877AEA"/>
    <w:rsid w:val="00877CDE"/>
    <w:rsid w:val="00881B25"/>
    <w:rsid w:val="00884829"/>
    <w:rsid w:val="00884D4C"/>
    <w:rsid w:val="008911F9"/>
    <w:rsid w:val="00891360"/>
    <w:rsid w:val="00892119"/>
    <w:rsid w:val="00892211"/>
    <w:rsid w:val="00892D09"/>
    <w:rsid w:val="008944F3"/>
    <w:rsid w:val="0089455A"/>
    <w:rsid w:val="00895970"/>
    <w:rsid w:val="00895CFD"/>
    <w:rsid w:val="008A2235"/>
    <w:rsid w:val="008A5191"/>
    <w:rsid w:val="008A594C"/>
    <w:rsid w:val="008A6259"/>
    <w:rsid w:val="008A6B72"/>
    <w:rsid w:val="008A6C20"/>
    <w:rsid w:val="008A7488"/>
    <w:rsid w:val="008A7B90"/>
    <w:rsid w:val="008B17CA"/>
    <w:rsid w:val="008B2B79"/>
    <w:rsid w:val="008B5C68"/>
    <w:rsid w:val="008B5CDA"/>
    <w:rsid w:val="008B7407"/>
    <w:rsid w:val="008C0D37"/>
    <w:rsid w:val="008C32A8"/>
    <w:rsid w:val="008C3CB2"/>
    <w:rsid w:val="008C4730"/>
    <w:rsid w:val="008C5C3B"/>
    <w:rsid w:val="008D05B9"/>
    <w:rsid w:val="008D34C1"/>
    <w:rsid w:val="008D54A5"/>
    <w:rsid w:val="008D5F83"/>
    <w:rsid w:val="008E08BD"/>
    <w:rsid w:val="008E176D"/>
    <w:rsid w:val="008E198D"/>
    <w:rsid w:val="008E3041"/>
    <w:rsid w:val="008F169F"/>
    <w:rsid w:val="008F43AE"/>
    <w:rsid w:val="008F4B24"/>
    <w:rsid w:val="008F54E6"/>
    <w:rsid w:val="008F6457"/>
    <w:rsid w:val="008F7663"/>
    <w:rsid w:val="009023CC"/>
    <w:rsid w:val="00903F4E"/>
    <w:rsid w:val="00905221"/>
    <w:rsid w:val="00913357"/>
    <w:rsid w:val="009135A4"/>
    <w:rsid w:val="00914C0E"/>
    <w:rsid w:val="009155C4"/>
    <w:rsid w:val="00917BF6"/>
    <w:rsid w:val="009220D3"/>
    <w:rsid w:val="009262FA"/>
    <w:rsid w:val="00931611"/>
    <w:rsid w:val="00932D93"/>
    <w:rsid w:val="00933C76"/>
    <w:rsid w:val="009417DB"/>
    <w:rsid w:val="009520C5"/>
    <w:rsid w:val="00952AE4"/>
    <w:rsid w:val="00952B24"/>
    <w:rsid w:val="00953C9D"/>
    <w:rsid w:val="00955A15"/>
    <w:rsid w:val="00955C87"/>
    <w:rsid w:val="00956AB4"/>
    <w:rsid w:val="00956E6B"/>
    <w:rsid w:val="00957CD1"/>
    <w:rsid w:val="00960F7A"/>
    <w:rsid w:val="00962660"/>
    <w:rsid w:val="009627D7"/>
    <w:rsid w:val="0096291C"/>
    <w:rsid w:val="00966B77"/>
    <w:rsid w:val="0097089E"/>
    <w:rsid w:val="00973E2E"/>
    <w:rsid w:val="00975324"/>
    <w:rsid w:val="00975385"/>
    <w:rsid w:val="00975C8C"/>
    <w:rsid w:val="00980E4E"/>
    <w:rsid w:val="00984A99"/>
    <w:rsid w:val="00991DCD"/>
    <w:rsid w:val="00995318"/>
    <w:rsid w:val="009958D2"/>
    <w:rsid w:val="00995FFA"/>
    <w:rsid w:val="009969C7"/>
    <w:rsid w:val="00997A69"/>
    <w:rsid w:val="009A0882"/>
    <w:rsid w:val="009A1A8E"/>
    <w:rsid w:val="009A2BA8"/>
    <w:rsid w:val="009A3639"/>
    <w:rsid w:val="009A4414"/>
    <w:rsid w:val="009A5DE9"/>
    <w:rsid w:val="009A69BA"/>
    <w:rsid w:val="009B11F4"/>
    <w:rsid w:val="009B2CA4"/>
    <w:rsid w:val="009B51A6"/>
    <w:rsid w:val="009B61E0"/>
    <w:rsid w:val="009C2043"/>
    <w:rsid w:val="009C6D50"/>
    <w:rsid w:val="009C7713"/>
    <w:rsid w:val="009D0286"/>
    <w:rsid w:val="009D2165"/>
    <w:rsid w:val="009D28BC"/>
    <w:rsid w:val="009D42B7"/>
    <w:rsid w:val="009D47E1"/>
    <w:rsid w:val="009D7227"/>
    <w:rsid w:val="009D74FC"/>
    <w:rsid w:val="009E3CFF"/>
    <w:rsid w:val="009F0C7E"/>
    <w:rsid w:val="009F1CAE"/>
    <w:rsid w:val="009F3FBA"/>
    <w:rsid w:val="00A02762"/>
    <w:rsid w:val="00A048B7"/>
    <w:rsid w:val="00A0585D"/>
    <w:rsid w:val="00A10BE8"/>
    <w:rsid w:val="00A15E2A"/>
    <w:rsid w:val="00A1738F"/>
    <w:rsid w:val="00A20300"/>
    <w:rsid w:val="00A20C02"/>
    <w:rsid w:val="00A21CB7"/>
    <w:rsid w:val="00A22189"/>
    <w:rsid w:val="00A2341F"/>
    <w:rsid w:val="00A2369B"/>
    <w:rsid w:val="00A249EA"/>
    <w:rsid w:val="00A31608"/>
    <w:rsid w:val="00A3745A"/>
    <w:rsid w:val="00A4416D"/>
    <w:rsid w:val="00A45502"/>
    <w:rsid w:val="00A52504"/>
    <w:rsid w:val="00A54B5E"/>
    <w:rsid w:val="00A54CAE"/>
    <w:rsid w:val="00A54D44"/>
    <w:rsid w:val="00A5573D"/>
    <w:rsid w:val="00A56189"/>
    <w:rsid w:val="00A56305"/>
    <w:rsid w:val="00A631A1"/>
    <w:rsid w:val="00A644FD"/>
    <w:rsid w:val="00A64936"/>
    <w:rsid w:val="00A64C5B"/>
    <w:rsid w:val="00A64F98"/>
    <w:rsid w:val="00A658E2"/>
    <w:rsid w:val="00A6689A"/>
    <w:rsid w:val="00A672A5"/>
    <w:rsid w:val="00A676EF"/>
    <w:rsid w:val="00A71F9E"/>
    <w:rsid w:val="00A72406"/>
    <w:rsid w:val="00A748F9"/>
    <w:rsid w:val="00A7608A"/>
    <w:rsid w:val="00A853CA"/>
    <w:rsid w:val="00A87F4F"/>
    <w:rsid w:val="00A93CCF"/>
    <w:rsid w:val="00A9787F"/>
    <w:rsid w:val="00AA3B3D"/>
    <w:rsid w:val="00AA4E17"/>
    <w:rsid w:val="00AB53AA"/>
    <w:rsid w:val="00AB5A6C"/>
    <w:rsid w:val="00AB64C9"/>
    <w:rsid w:val="00AB6D46"/>
    <w:rsid w:val="00AC2759"/>
    <w:rsid w:val="00AC43B2"/>
    <w:rsid w:val="00AC46A2"/>
    <w:rsid w:val="00AC6E9B"/>
    <w:rsid w:val="00AC765E"/>
    <w:rsid w:val="00AD00E7"/>
    <w:rsid w:val="00AD01EF"/>
    <w:rsid w:val="00AD5DA7"/>
    <w:rsid w:val="00AE0E84"/>
    <w:rsid w:val="00AE0E97"/>
    <w:rsid w:val="00AE1555"/>
    <w:rsid w:val="00AE416B"/>
    <w:rsid w:val="00AE5D85"/>
    <w:rsid w:val="00AE62DF"/>
    <w:rsid w:val="00AE6A4B"/>
    <w:rsid w:val="00AF05F3"/>
    <w:rsid w:val="00AF1451"/>
    <w:rsid w:val="00AF3C0D"/>
    <w:rsid w:val="00AF4DB0"/>
    <w:rsid w:val="00AF7017"/>
    <w:rsid w:val="00AF74A8"/>
    <w:rsid w:val="00B0009D"/>
    <w:rsid w:val="00B0138A"/>
    <w:rsid w:val="00B02408"/>
    <w:rsid w:val="00B0291F"/>
    <w:rsid w:val="00B03D13"/>
    <w:rsid w:val="00B06868"/>
    <w:rsid w:val="00B06921"/>
    <w:rsid w:val="00B07A0C"/>
    <w:rsid w:val="00B1043D"/>
    <w:rsid w:val="00B11795"/>
    <w:rsid w:val="00B153E7"/>
    <w:rsid w:val="00B15B7B"/>
    <w:rsid w:val="00B211E1"/>
    <w:rsid w:val="00B25E87"/>
    <w:rsid w:val="00B27F8E"/>
    <w:rsid w:val="00B308CA"/>
    <w:rsid w:val="00B3104A"/>
    <w:rsid w:val="00B32621"/>
    <w:rsid w:val="00B470FE"/>
    <w:rsid w:val="00B47475"/>
    <w:rsid w:val="00B47E8E"/>
    <w:rsid w:val="00B53339"/>
    <w:rsid w:val="00B54786"/>
    <w:rsid w:val="00B62016"/>
    <w:rsid w:val="00B668C1"/>
    <w:rsid w:val="00B71BCF"/>
    <w:rsid w:val="00B73F1E"/>
    <w:rsid w:val="00B765D1"/>
    <w:rsid w:val="00B76CCE"/>
    <w:rsid w:val="00B76EE5"/>
    <w:rsid w:val="00B80050"/>
    <w:rsid w:val="00B81BA8"/>
    <w:rsid w:val="00B85849"/>
    <w:rsid w:val="00B85E3E"/>
    <w:rsid w:val="00B86D75"/>
    <w:rsid w:val="00B91396"/>
    <w:rsid w:val="00B91853"/>
    <w:rsid w:val="00B9294D"/>
    <w:rsid w:val="00B9508B"/>
    <w:rsid w:val="00B95D50"/>
    <w:rsid w:val="00BA1242"/>
    <w:rsid w:val="00BA3B73"/>
    <w:rsid w:val="00BB1E4F"/>
    <w:rsid w:val="00BB41A3"/>
    <w:rsid w:val="00BB4538"/>
    <w:rsid w:val="00BB4BD8"/>
    <w:rsid w:val="00BB79A2"/>
    <w:rsid w:val="00BC211D"/>
    <w:rsid w:val="00BC3D00"/>
    <w:rsid w:val="00BC4BE9"/>
    <w:rsid w:val="00BC6259"/>
    <w:rsid w:val="00BD28E9"/>
    <w:rsid w:val="00BD3A80"/>
    <w:rsid w:val="00BD50B8"/>
    <w:rsid w:val="00BE0A21"/>
    <w:rsid w:val="00BE18E1"/>
    <w:rsid w:val="00BE404C"/>
    <w:rsid w:val="00BE67BB"/>
    <w:rsid w:val="00BE76A6"/>
    <w:rsid w:val="00BF30A6"/>
    <w:rsid w:val="00BF3C88"/>
    <w:rsid w:val="00BF7F8A"/>
    <w:rsid w:val="00C00416"/>
    <w:rsid w:val="00C011D3"/>
    <w:rsid w:val="00C01490"/>
    <w:rsid w:val="00C048A3"/>
    <w:rsid w:val="00C0649E"/>
    <w:rsid w:val="00C06F3E"/>
    <w:rsid w:val="00C07734"/>
    <w:rsid w:val="00C07E07"/>
    <w:rsid w:val="00C10068"/>
    <w:rsid w:val="00C10E7F"/>
    <w:rsid w:val="00C11DD8"/>
    <w:rsid w:val="00C1232E"/>
    <w:rsid w:val="00C1323C"/>
    <w:rsid w:val="00C141DB"/>
    <w:rsid w:val="00C15B98"/>
    <w:rsid w:val="00C17B93"/>
    <w:rsid w:val="00C2066D"/>
    <w:rsid w:val="00C21B0E"/>
    <w:rsid w:val="00C2372D"/>
    <w:rsid w:val="00C2402F"/>
    <w:rsid w:val="00C30243"/>
    <w:rsid w:val="00C308FF"/>
    <w:rsid w:val="00C329E8"/>
    <w:rsid w:val="00C331E9"/>
    <w:rsid w:val="00C33A13"/>
    <w:rsid w:val="00C35D65"/>
    <w:rsid w:val="00C363B3"/>
    <w:rsid w:val="00C4386A"/>
    <w:rsid w:val="00C45BFC"/>
    <w:rsid w:val="00C4683A"/>
    <w:rsid w:val="00C47FA4"/>
    <w:rsid w:val="00C51171"/>
    <w:rsid w:val="00C53720"/>
    <w:rsid w:val="00C53843"/>
    <w:rsid w:val="00C5755A"/>
    <w:rsid w:val="00C62BAE"/>
    <w:rsid w:val="00C64179"/>
    <w:rsid w:val="00C66990"/>
    <w:rsid w:val="00C703A1"/>
    <w:rsid w:val="00C706F5"/>
    <w:rsid w:val="00C71524"/>
    <w:rsid w:val="00C73887"/>
    <w:rsid w:val="00C73F12"/>
    <w:rsid w:val="00C80640"/>
    <w:rsid w:val="00C8762A"/>
    <w:rsid w:val="00C87DD6"/>
    <w:rsid w:val="00C90B20"/>
    <w:rsid w:val="00C90C8C"/>
    <w:rsid w:val="00C9122D"/>
    <w:rsid w:val="00C91C95"/>
    <w:rsid w:val="00C93787"/>
    <w:rsid w:val="00C95409"/>
    <w:rsid w:val="00C97398"/>
    <w:rsid w:val="00CA1346"/>
    <w:rsid w:val="00CA43B7"/>
    <w:rsid w:val="00CA7348"/>
    <w:rsid w:val="00CB1924"/>
    <w:rsid w:val="00CB2C8C"/>
    <w:rsid w:val="00CB45E7"/>
    <w:rsid w:val="00CB7177"/>
    <w:rsid w:val="00CB725F"/>
    <w:rsid w:val="00CB785A"/>
    <w:rsid w:val="00CB7D8D"/>
    <w:rsid w:val="00CC3AEA"/>
    <w:rsid w:val="00CC408F"/>
    <w:rsid w:val="00CD0796"/>
    <w:rsid w:val="00CD0AC5"/>
    <w:rsid w:val="00CD0E10"/>
    <w:rsid w:val="00CD2784"/>
    <w:rsid w:val="00CD4F99"/>
    <w:rsid w:val="00CD6BDA"/>
    <w:rsid w:val="00CE07DB"/>
    <w:rsid w:val="00CE0B60"/>
    <w:rsid w:val="00CE10BC"/>
    <w:rsid w:val="00CE274C"/>
    <w:rsid w:val="00CE4C96"/>
    <w:rsid w:val="00CE5D71"/>
    <w:rsid w:val="00CE7FDD"/>
    <w:rsid w:val="00CF2771"/>
    <w:rsid w:val="00CF49C8"/>
    <w:rsid w:val="00D06E7D"/>
    <w:rsid w:val="00D07EDD"/>
    <w:rsid w:val="00D10BF6"/>
    <w:rsid w:val="00D14228"/>
    <w:rsid w:val="00D14D20"/>
    <w:rsid w:val="00D15C14"/>
    <w:rsid w:val="00D20352"/>
    <w:rsid w:val="00D24629"/>
    <w:rsid w:val="00D25D35"/>
    <w:rsid w:val="00D26B90"/>
    <w:rsid w:val="00D27057"/>
    <w:rsid w:val="00D27658"/>
    <w:rsid w:val="00D33770"/>
    <w:rsid w:val="00D340A3"/>
    <w:rsid w:val="00D36E8B"/>
    <w:rsid w:val="00D3778B"/>
    <w:rsid w:val="00D4772C"/>
    <w:rsid w:val="00D511B0"/>
    <w:rsid w:val="00D55CD3"/>
    <w:rsid w:val="00D61F60"/>
    <w:rsid w:val="00D62A0A"/>
    <w:rsid w:val="00D64562"/>
    <w:rsid w:val="00D703A3"/>
    <w:rsid w:val="00D8322C"/>
    <w:rsid w:val="00D904BB"/>
    <w:rsid w:val="00D90A81"/>
    <w:rsid w:val="00D912D5"/>
    <w:rsid w:val="00D960FA"/>
    <w:rsid w:val="00DA369C"/>
    <w:rsid w:val="00DB0BBD"/>
    <w:rsid w:val="00DB0F7B"/>
    <w:rsid w:val="00DB3637"/>
    <w:rsid w:val="00DB3865"/>
    <w:rsid w:val="00DB3BBB"/>
    <w:rsid w:val="00DB4A99"/>
    <w:rsid w:val="00DB74A9"/>
    <w:rsid w:val="00DC264C"/>
    <w:rsid w:val="00DC6B73"/>
    <w:rsid w:val="00DC71FD"/>
    <w:rsid w:val="00DD03AE"/>
    <w:rsid w:val="00DD1020"/>
    <w:rsid w:val="00DD264B"/>
    <w:rsid w:val="00DD6F37"/>
    <w:rsid w:val="00DE1213"/>
    <w:rsid w:val="00DE1B61"/>
    <w:rsid w:val="00DE2A8D"/>
    <w:rsid w:val="00DE4FDC"/>
    <w:rsid w:val="00DE57DE"/>
    <w:rsid w:val="00DE653D"/>
    <w:rsid w:val="00E03F5F"/>
    <w:rsid w:val="00E043EF"/>
    <w:rsid w:val="00E070F6"/>
    <w:rsid w:val="00E10332"/>
    <w:rsid w:val="00E14069"/>
    <w:rsid w:val="00E14BBC"/>
    <w:rsid w:val="00E14DED"/>
    <w:rsid w:val="00E154CA"/>
    <w:rsid w:val="00E16F2F"/>
    <w:rsid w:val="00E22FF5"/>
    <w:rsid w:val="00E24640"/>
    <w:rsid w:val="00E257B4"/>
    <w:rsid w:val="00E27D4B"/>
    <w:rsid w:val="00E31562"/>
    <w:rsid w:val="00E31D63"/>
    <w:rsid w:val="00E32EAD"/>
    <w:rsid w:val="00E4549A"/>
    <w:rsid w:val="00E45706"/>
    <w:rsid w:val="00E479EE"/>
    <w:rsid w:val="00E50C7E"/>
    <w:rsid w:val="00E56FC6"/>
    <w:rsid w:val="00E5757A"/>
    <w:rsid w:val="00E64183"/>
    <w:rsid w:val="00E66A6A"/>
    <w:rsid w:val="00E711BE"/>
    <w:rsid w:val="00E72372"/>
    <w:rsid w:val="00E73310"/>
    <w:rsid w:val="00E738C6"/>
    <w:rsid w:val="00E74077"/>
    <w:rsid w:val="00E7485B"/>
    <w:rsid w:val="00E802C7"/>
    <w:rsid w:val="00E81C1C"/>
    <w:rsid w:val="00E82BE8"/>
    <w:rsid w:val="00E8316D"/>
    <w:rsid w:val="00E85C0E"/>
    <w:rsid w:val="00E86F41"/>
    <w:rsid w:val="00E92632"/>
    <w:rsid w:val="00E929D2"/>
    <w:rsid w:val="00E946FC"/>
    <w:rsid w:val="00E965A1"/>
    <w:rsid w:val="00EA00A3"/>
    <w:rsid w:val="00EA043C"/>
    <w:rsid w:val="00EA0474"/>
    <w:rsid w:val="00EA2A7D"/>
    <w:rsid w:val="00EB0D10"/>
    <w:rsid w:val="00EB3287"/>
    <w:rsid w:val="00EB4576"/>
    <w:rsid w:val="00EB477E"/>
    <w:rsid w:val="00EB6764"/>
    <w:rsid w:val="00EB7626"/>
    <w:rsid w:val="00EC1F1A"/>
    <w:rsid w:val="00EC25FA"/>
    <w:rsid w:val="00EC26BC"/>
    <w:rsid w:val="00EC6DC7"/>
    <w:rsid w:val="00ED0864"/>
    <w:rsid w:val="00ED178D"/>
    <w:rsid w:val="00ED3CAA"/>
    <w:rsid w:val="00ED79A3"/>
    <w:rsid w:val="00EE0483"/>
    <w:rsid w:val="00EE08B3"/>
    <w:rsid w:val="00EE13D9"/>
    <w:rsid w:val="00EE158C"/>
    <w:rsid w:val="00EE45F4"/>
    <w:rsid w:val="00EE5333"/>
    <w:rsid w:val="00EE577E"/>
    <w:rsid w:val="00EE6857"/>
    <w:rsid w:val="00EF1070"/>
    <w:rsid w:val="00EF17DC"/>
    <w:rsid w:val="00EF3CC2"/>
    <w:rsid w:val="00EF3F94"/>
    <w:rsid w:val="00EF467D"/>
    <w:rsid w:val="00F049C2"/>
    <w:rsid w:val="00F060A6"/>
    <w:rsid w:val="00F07698"/>
    <w:rsid w:val="00F110D2"/>
    <w:rsid w:val="00F11488"/>
    <w:rsid w:val="00F118D0"/>
    <w:rsid w:val="00F14072"/>
    <w:rsid w:val="00F1718A"/>
    <w:rsid w:val="00F216C6"/>
    <w:rsid w:val="00F23778"/>
    <w:rsid w:val="00F23F93"/>
    <w:rsid w:val="00F241C2"/>
    <w:rsid w:val="00F24B82"/>
    <w:rsid w:val="00F313A6"/>
    <w:rsid w:val="00F3738C"/>
    <w:rsid w:val="00F40420"/>
    <w:rsid w:val="00F4046F"/>
    <w:rsid w:val="00F426DD"/>
    <w:rsid w:val="00F442F9"/>
    <w:rsid w:val="00F44B74"/>
    <w:rsid w:val="00F465E0"/>
    <w:rsid w:val="00F5050A"/>
    <w:rsid w:val="00F513A5"/>
    <w:rsid w:val="00F5152A"/>
    <w:rsid w:val="00F55543"/>
    <w:rsid w:val="00F601DC"/>
    <w:rsid w:val="00F614A0"/>
    <w:rsid w:val="00F62472"/>
    <w:rsid w:val="00F72CDF"/>
    <w:rsid w:val="00F74520"/>
    <w:rsid w:val="00F77A54"/>
    <w:rsid w:val="00F81197"/>
    <w:rsid w:val="00F8132C"/>
    <w:rsid w:val="00F83636"/>
    <w:rsid w:val="00F83966"/>
    <w:rsid w:val="00F83E9C"/>
    <w:rsid w:val="00F87A31"/>
    <w:rsid w:val="00F87F22"/>
    <w:rsid w:val="00F901C0"/>
    <w:rsid w:val="00F9066F"/>
    <w:rsid w:val="00F93DD1"/>
    <w:rsid w:val="00F96D4F"/>
    <w:rsid w:val="00FA08BA"/>
    <w:rsid w:val="00FA2F5A"/>
    <w:rsid w:val="00FA3A75"/>
    <w:rsid w:val="00FA64A1"/>
    <w:rsid w:val="00FB4DEA"/>
    <w:rsid w:val="00FC367D"/>
    <w:rsid w:val="00FC3FD6"/>
    <w:rsid w:val="00FC69CE"/>
    <w:rsid w:val="00FD1116"/>
    <w:rsid w:val="00FD15C2"/>
    <w:rsid w:val="00FD35F5"/>
    <w:rsid w:val="00FD5FF7"/>
    <w:rsid w:val="00FD65B6"/>
    <w:rsid w:val="00FD78D6"/>
    <w:rsid w:val="00FE1CE2"/>
    <w:rsid w:val="00FF3B68"/>
    <w:rsid w:val="00FF679F"/>
    <w:rsid w:val="00FF7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AAFE13-7510-4DD5-9F00-529AAC7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3B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B3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C363B3"/>
    <w:rPr>
      <w:color w:val="0000FF"/>
      <w:u w:val="single"/>
    </w:rPr>
  </w:style>
  <w:style w:type="paragraph" w:styleId="NoSpacing">
    <w:name w:val="No Spacing"/>
    <w:uiPriority w:val="1"/>
    <w:qFormat/>
    <w:rsid w:val="00C363B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anity-name">
    <w:name w:val="vanity-name"/>
    <w:rsid w:val="00C363B3"/>
  </w:style>
  <w:style w:type="paragraph" w:styleId="Header">
    <w:name w:val="header"/>
    <w:basedOn w:val="Normal"/>
    <w:link w:val="HeaderChar"/>
    <w:uiPriority w:val="99"/>
    <w:unhideWhenUsed/>
    <w:rsid w:val="00C3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B3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60C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3F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6E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1118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wa.acharya0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p.linkedin.com/in/nawa-achary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.kile\Documents\Custom%20Office%20Templates\Resume-M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4DE0-14A7-44BB-8AFD-120C59FE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Resume-MUM.dotx</Template>
  <TotalTime>3823</TotalTime>
  <Pages>3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Nawa Acharya</dc:creator>
  <cp:lastModifiedBy>Nawa Acharya</cp:lastModifiedBy>
  <cp:revision>837</cp:revision>
  <cp:lastPrinted>2016-09-07T18:14:00Z</cp:lastPrinted>
  <dcterms:created xsi:type="dcterms:W3CDTF">2016-09-09T02:42:00Z</dcterms:created>
  <dcterms:modified xsi:type="dcterms:W3CDTF">2016-11-17T23:18:00Z</dcterms:modified>
</cp:coreProperties>
</file>